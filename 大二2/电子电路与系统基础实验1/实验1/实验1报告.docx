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D640" w14:textId="77777777" w:rsidR="00601A9B" w:rsidRPr="00433D90" w:rsidRDefault="00601A9B" w:rsidP="00955AAB">
      <w:pPr>
        <w:tabs>
          <w:tab w:val="left" w:pos="945"/>
        </w:tabs>
        <w:rPr>
          <w:rFonts w:ascii="Times New Roman" w:hAnsi="Times New Roman"/>
        </w:rPr>
      </w:pPr>
    </w:p>
    <w:p w14:paraId="42F33695" w14:textId="77777777" w:rsidR="00433D90" w:rsidRPr="00433D90" w:rsidRDefault="00433D90">
      <w:pPr>
        <w:rPr>
          <w:rFonts w:ascii="Times New Roman" w:hAnsi="Times New Roman"/>
        </w:rPr>
      </w:pPr>
    </w:p>
    <w:p w14:paraId="0781CA19" w14:textId="77777777" w:rsidR="00433D90" w:rsidRPr="00433D90" w:rsidRDefault="00433D90">
      <w:pPr>
        <w:rPr>
          <w:rFonts w:ascii="Times New Roman" w:hAnsi="Times New Roman"/>
        </w:rPr>
      </w:pPr>
    </w:p>
    <w:p w14:paraId="1932DE00" w14:textId="77777777" w:rsidR="00433D90" w:rsidRDefault="00433D90">
      <w:pPr>
        <w:rPr>
          <w:rFonts w:ascii="Times New Roman" w:hAnsi="Times New Roman"/>
        </w:rPr>
      </w:pPr>
    </w:p>
    <w:p w14:paraId="4F7B7353" w14:textId="77777777" w:rsidR="009C1467" w:rsidRDefault="009C1467">
      <w:pPr>
        <w:rPr>
          <w:rFonts w:ascii="Times New Roman" w:hAnsi="Times New Roman"/>
        </w:rPr>
      </w:pPr>
    </w:p>
    <w:p w14:paraId="4E042260" w14:textId="77777777" w:rsidR="009C1467" w:rsidRDefault="009C1467">
      <w:pPr>
        <w:rPr>
          <w:rFonts w:ascii="Times New Roman" w:hAnsi="Times New Roman"/>
        </w:rPr>
      </w:pPr>
    </w:p>
    <w:p w14:paraId="0FA793F2" w14:textId="77777777" w:rsidR="009C1467" w:rsidRDefault="009C1467">
      <w:pPr>
        <w:rPr>
          <w:rFonts w:ascii="Times New Roman" w:hAnsi="Times New Roman"/>
        </w:rPr>
      </w:pPr>
    </w:p>
    <w:p w14:paraId="2AE360F0" w14:textId="77777777" w:rsidR="009C1467" w:rsidRDefault="009C1467">
      <w:pPr>
        <w:rPr>
          <w:rFonts w:ascii="Times New Roman" w:hAnsi="Times New Roman"/>
        </w:rPr>
      </w:pPr>
    </w:p>
    <w:p w14:paraId="700AAF9A" w14:textId="77777777" w:rsidR="009C1467" w:rsidRDefault="009C1467">
      <w:pPr>
        <w:rPr>
          <w:rFonts w:ascii="Times New Roman" w:hAnsi="Times New Roman"/>
        </w:rPr>
      </w:pPr>
    </w:p>
    <w:p w14:paraId="64FF8DAC" w14:textId="77777777" w:rsidR="009C1467" w:rsidRPr="003D0553" w:rsidRDefault="009C1467" w:rsidP="00F1527F">
      <w:pPr>
        <w:jc w:val="center"/>
        <w:rPr>
          <w:rFonts w:ascii="Times New Roman" w:hAnsi="Times New Roman"/>
          <w:sz w:val="28"/>
          <w:szCs w:val="28"/>
        </w:rPr>
      </w:pPr>
      <w:r w:rsidRPr="003D0553">
        <w:rPr>
          <w:rFonts w:ascii="Times New Roman" w:hAnsi="Times New Roman" w:hint="eastAsia"/>
          <w:sz w:val="28"/>
          <w:szCs w:val="28"/>
        </w:rPr>
        <w:t>实验题目</w:t>
      </w:r>
      <w:r w:rsidR="004A30A6">
        <w:rPr>
          <w:rFonts w:ascii="Times New Roman" w:hAnsi="Times New Roman" w:hint="eastAsia"/>
          <w:sz w:val="28"/>
          <w:szCs w:val="28"/>
        </w:rPr>
        <w:t>：</w:t>
      </w:r>
      <w:r w:rsidR="00B013F0" w:rsidRPr="00B013F0">
        <w:rPr>
          <w:rFonts w:ascii="Times New Roman" w:hAnsi="Times New Roman"/>
          <w:sz w:val="28"/>
          <w:szCs w:val="28"/>
        </w:rPr>
        <w:t>仪器使用及常用基本电量的测</w:t>
      </w:r>
      <w:r w:rsidR="00B013F0">
        <w:rPr>
          <w:rFonts w:ascii="Times New Roman" w:hAnsi="Times New Roman" w:hint="eastAsia"/>
          <w:sz w:val="28"/>
          <w:szCs w:val="28"/>
        </w:rPr>
        <w:t>量</w:t>
      </w:r>
    </w:p>
    <w:p w14:paraId="3AEADA86" w14:textId="77777777" w:rsidR="004A30A6" w:rsidRDefault="004A30A6" w:rsidP="004A30A6">
      <w:pPr>
        <w:tabs>
          <w:tab w:val="left" w:pos="2268"/>
          <w:tab w:val="left" w:pos="7560"/>
        </w:tabs>
        <w:jc w:val="left"/>
        <w:rPr>
          <w:rFonts w:ascii="Times New Roman" w:hAnsi="Times New Roman"/>
          <w:sz w:val="28"/>
          <w:szCs w:val="28"/>
        </w:rPr>
      </w:pPr>
    </w:p>
    <w:p w14:paraId="5ECE14C1" w14:textId="77777777" w:rsidR="004A30A6" w:rsidRDefault="004A30A6" w:rsidP="004A30A6">
      <w:pPr>
        <w:tabs>
          <w:tab w:val="left" w:pos="2268"/>
          <w:tab w:val="left" w:pos="7560"/>
        </w:tabs>
        <w:jc w:val="left"/>
        <w:rPr>
          <w:rFonts w:ascii="Times New Roman" w:hAnsi="Times New Roman"/>
          <w:sz w:val="28"/>
          <w:szCs w:val="28"/>
        </w:rPr>
      </w:pPr>
    </w:p>
    <w:p w14:paraId="22FF144B" w14:textId="77777777" w:rsidR="009C1467" w:rsidRPr="003D0553" w:rsidRDefault="00C11AB4" w:rsidP="004A30A6">
      <w:pPr>
        <w:tabs>
          <w:tab w:val="left" w:pos="2268"/>
          <w:tab w:val="left" w:pos="7560"/>
        </w:tabs>
        <w:ind w:leftChars="1080" w:left="2268"/>
        <w:jc w:val="left"/>
        <w:rPr>
          <w:rFonts w:ascii="Times New Roman" w:hAnsi="Times New Roman"/>
          <w:sz w:val="28"/>
          <w:szCs w:val="28"/>
        </w:rPr>
      </w:pPr>
      <w:r w:rsidRPr="003D0553">
        <w:rPr>
          <w:rFonts w:ascii="Times New Roman" w:hAnsi="Times New Roman" w:hint="eastAsia"/>
          <w:sz w:val="28"/>
          <w:szCs w:val="28"/>
        </w:rPr>
        <w:t>班级：</w:t>
      </w:r>
      <w:r w:rsidR="00BD7650">
        <w:rPr>
          <w:rFonts w:ascii="Times New Roman" w:hAnsi="Times New Roman" w:hint="eastAsia"/>
          <w:sz w:val="28"/>
          <w:szCs w:val="28"/>
        </w:rPr>
        <w:t>无</w:t>
      </w:r>
      <w:r w:rsidR="00BD7650">
        <w:rPr>
          <w:rFonts w:ascii="Times New Roman" w:hAnsi="Times New Roman" w:hint="eastAsia"/>
          <w:sz w:val="28"/>
          <w:szCs w:val="28"/>
        </w:rPr>
        <w:t>0</w:t>
      </w:r>
      <w:r w:rsidR="00BD7650">
        <w:rPr>
          <w:rFonts w:ascii="Times New Roman" w:hAnsi="Times New Roman"/>
          <w:sz w:val="28"/>
          <w:szCs w:val="28"/>
        </w:rPr>
        <w:t>4</w:t>
      </w:r>
    </w:p>
    <w:p w14:paraId="2EBA5578" w14:textId="77777777" w:rsidR="009C1467" w:rsidRPr="003D0553" w:rsidRDefault="009C1467" w:rsidP="004A30A6">
      <w:pPr>
        <w:tabs>
          <w:tab w:val="left" w:pos="2268"/>
        </w:tabs>
        <w:ind w:leftChars="1080" w:left="2268"/>
        <w:rPr>
          <w:rFonts w:ascii="Times New Roman" w:hAnsi="Times New Roman"/>
          <w:sz w:val="28"/>
          <w:szCs w:val="28"/>
        </w:rPr>
      </w:pPr>
      <w:r w:rsidRPr="003D0553">
        <w:rPr>
          <w:rFonts w:ascii="Times New Roman" w:hAnsi="Times New Roman" w:hint="eastAsia"/>
          <w:sz w:val="28"/>
          <w:szCs w:val="28"/>
        </w:rPr>
        <w:t>学号：</w:t>
      </w:r>
      <w:r w:rsidR="00BD7650">
        <w:rPr>
          <w:rFonts w:ascii="Times New Roman" w:hAnsi="Times New Roman" w:hint="eastAsia"/>
          <w:sz w:val="28"/>
          <w:szCs w:val="28"/>
        </w:rPr>
        <w:t>2</w:t>
      </w:r>
      <w:r w:rsidR="00BD7650">
        <w:rPr>
          <w:rFonts w:ascii="Times New Roman" w:hAnsi="Times New Roman"/>
          <w:sz w:val="28"/>
          <w:szCs w:val="28"/>
        </w:rPr>
        <w:t>019012137</w:t>
      </w:r>
    </w:p>
    <w:p w14:paraId="3D6D965D" w14:textId="77777777" w:rsidR="009C1467" w:rsidRPr="003D0553" w:rsidRDefault="009C1467" w:rsidP="004A30A6">
      <w:pPr>
        <w:tabs>
          <w:tab w:val="left" w:pos="2268"/>
        </w:tabs>
        <w:ind w:leftChars="1080" w:left="2268"/>
        <w:rPr>
          <w:rFonts w:ascii="Times New Roman" w:hAnsi="Times New Roman"/>
          <w:sz w:val="28"/>
          <w:szCs w:val="28"/>
        </w:rPr>
      </w:pPr>
      <w:r w:rsidRPr="003D0553">
        <w:rPr>
          <w:rFonts w:ascii="Times New Roman" w:hAnsi="Times New Roman" w:hint="eastAsia"/>
          <w:sz w:val="28"/>
          <w:szCs w:val="28"/>
        </w:rPr>
        <w:t>姓名：</w:t>
      </w:r>
      <w:r w:rsidR="00BD7650">
        <w:rPr>
          <w:rFonts w:ascii="Times New Roman" w:hAnsi="Times New Roman" w:hint="eastAsia"/>
          <w:sz w:val="28"/>
          <w:szCs w:val="28"/>
        </w:rPr>
        <w:t>张鸿琳</w:t>
      </w:r>
    </w:p>
    <w:p w14:paraId="302E4959" w14:textId="45A476AA" w:rsidR="009C1467" w:rsidRPr="003D0553" w:rsidRDefault="00F86519" w:rsidP="004A30A6">
      <w:pPr>
        <w:tabs>
          <w:tab w:val="left" w:pos="2268"/>
        </w:tabs>
        <w:ind w:leftChars="1080" w:left="2268"/>
        <w:rPr>
          <w:rFonts w:ascii="Times New Roman" w:hAnsi="Times New Roman"/>
          <w:sz w:val="28"/>
          <w:szCs w:val="28"/>
        </w:rPr>
      </w:pPr>
      <w:r w:rsidRPr="003D0553">
        <w:rPr>
          <w:rFonts w:ascii="Times New Roman" w:hAnsi="Times New Roman" w:hint="eastAsia"/>
          <w:sz w:val="28"/>
          <w:szCs w:val="28"/>
        </w:rPr>
        <w:t>日期：</w:t>
      </w:r>
      <w:r w:rsidR="00251CE4">
        <w:rPr>
          <w:rFonts w:ascii="Times New Roman" w:hAnsi="Times New Roman" w:hint="eastAsia"/>
          <w:sz w:val="28"/>
          <w:szCs w:val="28"/>
        </w:rPr>
        <w:t>2</w:t>
      </w:r>
      <w:r w:rsidR="00251CE4">
        <w:rPr>
          <w:rFonts w:ascii="Times New Roman" w:hAnsi="Times New Roman"/>
          <w:sz w:val="28"/>
          <w:szCs w:val="28"/>
        </w:rPr>
        <w:t>022.3.</w:t>
      </w:r>
      <w:r w:rsidR="00D0454F">
        <w:rPr>
          <w:rFonts w:ascii="Times New Roman" w:hAnsi="Times New Roman"/>
          <w:sz w:val="28"/>
          <w:szCs w:val="28"/>
        </w:rPr>
        <w:t>24</w:t>
      </w:r>
    </w:p>
    <w:p w14:paraId="7AC0B3D2" w14:textId="77777777" w:rsidR="009C1467" w:rsidRDefault="009C1467">
      <w:pPr>
        <w:rPr>
          <w:rFonts w:ascii="Times New Roman" w:hAnsi="Times New Roman"/>
        </w:rPr>
      </w:pPr>
    </w:p>
    <w:p w14:paraId="4DBF6CFC" w14:textId="77777777" w:rsidR="009C1467" w:rsidRDefault="009C1467">
      <w:pPr>
        <w:rPr>
          <w:rFonts w:ascii="Times New Roman" w:hAnsi="Times New Roman"/>
        </w:rPr>
      </w:pPr>
    </w:p>
    <w:p w14:paraId="43C4D664" w14:textId="77777777" w:rsidR="009C1467" w:rsidRDefault="009C1467">
      <w:pPr>
        <w:rPr>
          <w:rFonts w:ascii="Times New Roman" w:hAnsi="Times New Roman"/>
        </w:rPr>
      </w:pPr>
    </w:p>
    <w:p w14:paraId="716181CF" w14:textId="77777777" w:rsidR="009C1467" w:rsidRDefault="009C1467">
      <w:pPr>
        <w:rPr>
          <w:rFonts w:ascii="Times New Roman" w:hAnsi="Times New Roman"/>
        </w:rPr>
      </w:pPr>
    </w:p>
    <w:p w14:paraId="44BDC6FA" w14:textId="77777777" w:rsidR="009C1467" w:rsidRDefault="009C1467">
      <w:pPr>
        <w:rPr>
          <w:rFonts w:ascii="Times New Roman" w:hAnsi="Times New Roman"/>
        </w:rPr>
      </w:pPr>
    </w:p>
    <w:p w14:paraId="3F874A80" w14:textId="77777777" w:rsidR="009C1467" w:rsidRDefault="009C1467">
      <w:pPr>
        <w:rPr>
          <w:rFonts w:ascii="Times New Roman" w:hAnsi="Times New Roman"/>
        </w:rPr>
      </w:pPr>
    </w:p>
    <w:p w14:paraId="4441D6A2" w14:textId="77777777" w:rsidR="009C1467" w:rsidRDefault="009C1467">
      <w:pPr>
        <w:rPr>
          <w:rFonts w:ascii="Times New Roman" w:hAnsi="Times New Roman"/>
        </w:rPr>
      </w:pPr>
    </w:p>
    <w:p w14:paraId="2CD3DF4B" w14:textId="77777777" w:rsidR="009C1467" w:rsidRDefault="009C1467">
      <w:pPr>
        <w:rPr>
          <w:rFonts w:ascii="Times New Roman" w:hAnsi="Times New Roman"/>
        </w:rPr>
      </w:pPr>
    </w:p>
    <w:p w14:paraId="5729FCF0" w14:textId="77777777" w:rsidR="009C1467" w:rsidRDefault="009C1467">
      <w:pPr>
        <w:rPr>
          <w:rFonts w:ascii="Times New Roman" w:hAnsi="Times New Roman"/>
        </w:rPr>
      </w:pPr>
    </w:p>
    <w:p w14:paraId="00D961FA" w14:textId="77777777" w:rsidR="009C1467" w:rsidRDefault="009C1467">
      <w:pPr>
        <w:rPr>
          <w:rFonts w:ascii="Times New Roman" w:hAnsi="Times New Roman"/>
        </w:rPr>
      </w:pPr>
    </w:p>
    <w:p w14:paraId="2E905EAE" w14:textId="77777777" w:rsidR="009C1467" w:rsidRDefault="009C1467">
      <w:pPr>
        <w:rPr>
          <w:rFonts w:ascii="Times New Roman" w:hAnsi="Times New Roman"/>
        </w:rPr>
      </w:pPr>
    </w:p>
    <w:p w14:paraId="738D0F27" w14:textId="77777777" w:rsidR="009C1467" w:rsidRDefault="009C1467">
      <w:pPr>
        <w:rPr>
          <w:rFonts w:ascii="Times New Roman" w:hAnsi="Times New Roman"/>
        </w:rPr>
      </w:pPr>
    </w:p>
    <w:p w14:paraId="058B3DA0" w14:textId="77777777" w:rsidR="009C1467" w:rsidRDefault="009C1467">
      <w:pPr>
        <w:rPr>
          <w:rFonts w:ascii="Times New Roman" w:hAnsi="Times New Roman"/>
        </w:rPr>
      </w:pPr>
    </w:p>
    <w:p w14:paraId="49C7D4F4" w14:textId="77777777" w:rsidR="009C1467" w:rsidRDefault="009C1467">
      <w:pPr>
        <w:rPr>
          <w:rFonts w:ascii="Times New Roman" w:hAnsi="Times New Roman"/>
        </w:rPr>
      </w:pPr>
    </w:p>
    <w:p w14:paraId="12416677" w14:textId="77777777" w:rsidR="009C1467" w:rsidRDefault="009C1467">
      <w:pPr>
        <w:rPr>
          <w:rFonts w:ascii="Times New Roman" w:hAnsi="Times New Roman"/>
        </w:rPr>
      </w:pPr>
    </w:p>
    <w:p w14:paraId="7204A431" w14:textId="77777777" w:rsidR="009C1467" w:rsidRDefault="009C1467">
      <w:pPr>
        <w:rPr>
          <w:rFonts w:ascii="Times New Roman" w:hAnsi="Times New Roman"/>
        </w:rPr>
      </w:pPr>
    </w:p>
    <w:p w14:paraId="371BD826" w14:textId="77777777" w:rsidR="009C1467" w:rsidRDefault="009C1467">
      <w:pPr>
        <w:rPr>
          <w:rFonts w:ascii="Times New Roman" w:hAnsi="Times New Roman"/>
        </w:rPr>
      </w:pPr>
    </w:p>
    <w:p w14:paraId="423FF675" w14:textId="77777777" w:rsidR="009C1467" w:rsidRDefault="009C1467">
      <w:pPr>
        <w:rPr>
          <w:rFonts w:ascii="Times New Roman" w:hAnsi="Times New Roman"/>
        </w:rPr>
      </w:pPr>
    </w:p>
    <w:p w14:paraId="2ADEB960" w14:textId="77777777" w:rsidR="009C1467" w:rsidRDefault="009C1467">
      <w:pPr>
        <w:rPr>
          <w:rFonts w:ascii="Times New Roman" w:hAnsi="Times New Roman"/>
        </w:rPr>
      </w:pPr>
    </w:p>
    <w:p w14:paraId="3D7A6DAB" w14:textId="77777777" w:rsidR="009C1467" w:rsidRDefault="009C1467">
      <w:pPr>
        <w:rPr>
          <w:rFonts w:ascii="Times New Roman" w:hAnsi="Times New Roman"/>
        </w:rPr>
      </w:pPr>
    </w:p>
    <w:p w14:paraId="1CCE1223" w14:textId="77777777" w:rsidR="009C1467" w:rsidRDefault="009C1467">
      <w:pPr>
        <w:rPr>
          <w:rFonts w:ascii="Times New Roman" w:hAnsi="Times New Roman"/>
        </w:rPr>
      </w:pPr>
    </w:p>
    <w:p w14:paraId="289A9A77" w14:textId="77777777" w:rsidR="009C1467" w:rsidRPr="003D0553" w:rsidRDefault="00EC78CD" w:rsidP="003E4794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  <w:b/>
          <w:sz w:val="28"/>
        </w:rPr>
      </w:pPr>
      <w:r w:rsidRPr="003D0553">
        <w:rPr>
          <w:rFonts w:ascii="Times New Roman" w:hAnsi="Times New Roman" w:hint="eastAsia"/>
          <w:b/>
          <w:sz w:val="28"/>
        </w:rPr>
        <w:lastRenderedPageBreak/>
        <w:t>实验目的</w:t>
      </w:r>
    </w:p>
    <w:p w14:paraId="4E248139" w14:textId="77777777" w:rsidR="00EC78CD" w:rsidRPr="00EC78CD" w:rsidRDefault="00EC78CD" w:rsidP="00EC78CD">
      <w:pPr>
        <w:ind w:firstLineChars="150" w:firstLine="315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 w:rsidR="00524251">
        <w:rPr>
          <w:rFonts w:ascii="Times New Roman" w:hAnsi="Times New Roman" w:hint="eastAsia"/>
        </w:rPr>
        <w:t>．</w:t>
      </w:r>
      <w:r w:rsidR="00B9030C" w:rsidRPr="00346707">
        <w:rPr>
          <w:szCs w:val="21"/>
        </w:rPr>
        <w:t>掌握直流</w:t>
      </w:r>
      <w:r w:rsidR="00B9030C" w:rsidRPr="00346707">
        <w:rPr>
          <w:rFonts w:hint="eastAsia"/>
          <w:szCs w:val="21"/>
        </w:rPr>
        <w:t>稳压</w:t>
      </w:r>
      <w:r w:rsidR="00B9030C" w:rsidRPr="00346707">
        <w:rPr>
          <w:szCs w:val="21"/>
        </w:rPr>
        <w:t>电源</w:t>
      </w:r>
      <w:r w:rsidR="00B9030C" w:rsidRPr="00346707">
        <w:rPr>
          <w:rFonts w:hint="eastAsia"/>
          <w:szCs w:val="21"/>
        </w:rPr>
        <w:t>、数字万用表</w:t>
      </w:r>
      <w:r w:rsidR="00B9030C" w:rsidRPr="00346707">
        <w:rPr>
          <w:szCs w:val="21"/>
        </w:rPr>
        <w:t>的</w:t>
      </w:r>
      <w:r w:rsidR="00B9030C" w:rsidRPr="00346707">
        <w:rPr>
          <w:rFonts w:hint="eastAsia"/>
          <w:szCs w:val="21"/>
        </w:rPr>
        <w:t>使用</w:t>
      </w:r>
      <w:r w:rsidR="00B9030C" w:rsidRPr="00346707">
        <w:rPr>
          <w:szCs w:val="21"/>
        </w:rPr>
        <w:t>方法</w:t>
      </w:r>
      <w:r w:rsidR="00B9030C" w:rsidRPr="00346707">
        <w:rPr>
          <w:rFonts w:hint="eastAsia"/>
          <w:szCs w:val="21"/>
        </w:rPr>
        <w:t>。</w:t>
      </w:r>
    </w:p>
    <w:p w14:paraId="697E582C" w14:textId="77777777" w:rsidR="009C1467" w:rsidRDefault="00EC78CD" w:rsidP="00EC78CD">
      <w:pPr>
        <w:ind w:firstLineChars="150" w:firstLine="315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 w:rsidR="00524251">
        <w:rPr>
          <w:rFonts w:ascii="Times New Roman" w:hAnsi="Times New Roman" w:hint="eastAsia"/>
        </w:rPr>
        <w:t>．</w:t>
      </w:r>
      <w:r w:rsidR="00B9030C" w:rsidRPr="00431779">
        <w:rPr>
          <w:rFonts w:hint="eastAsia"/>
          <w:szCs w:val="21"/>
        </w:rPr>
        <w:t>掌握数字存储示波器的正确调整方法（包括：垂直灵敏度和水平时基的调节、通道耦合方式的设置、触发源和触发耦合方式的选择、触发电平的设置等），掌握用示波器测量交流电压的幅度、频率、相位差，脉冲波形的上升沿、下降沿等参数的方法。</w:t>
      </w:r>
    </w:p>
    <w:p w14:paraId="2F09827A" w14:textId="5ABFDBE5" w:rsidR="00B9030C" w:rsidRDefault="00EC78CD" w:rsidP="00B9030C">
      <w:pPr>
        <w:ind w:firstLineChars="150" w:firstLine="315"/>
        <w:rPr>
          <w:szCs w:val="21"/>
        </w:rPr>
      </w:pPr>
      <w:r>
        <w:rPr>
          <w:rFonts w:ascii="Times New Roman" w:hAnsi="Times New Roman" w:hint="eastAsia"/>
        </w:rPr>
        <w:t>3</w:t>
      </w:r>
      <w:r w:rsidR="00524251">
        <w:rPr>
          <w:rFonts w:ascii="Times New Roman" w:hAnsi="Times New Roman" w:hint="eastAsia"/>
        </w:rPr>
        <w:t>．</w:t>
      </w:r>
      <w:r w:rsidR="00B9030C" w:rsidRPr="00431779">
        <w:rPr>
          <w:rFonts w:hint="eastAsia"/>
          <w:szCs w:val="21"/>
        </w:rPr>
        <w:t>掌握函数信号发生器的正确调整方法。包括：频率范围、频率微调、占空比、直流电平、衰减选择、幅度调节等。</w:t>
      </w:r>
    </w:p>
    <w:p w14:paraId="1ADF4AC7" w14:textId="77777777" w:rsidR="00C06094" w:rsidRPr="00346707" w:rsidRDefault="00B9030C" w:rsidP="00C06094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</w:t>
      </w:r>
      <w:r w:rsidR="00C06094" w:rsidRPr="00346707">
        <w:rPr>
          <w:rFonts w:hint="eastAsia"/>
          <w:szCs w:val="21"/>
        </w:rPr>
        <w:t>掌握电压、电流和电阻的测量方法。</w:t>
      </w:r>
    </w:p>
    <w:p w14:paraId="03448093" w14:textId="77777777" w:rsidR="009C1467" w:rsidRPr="00C06094" w:rsidRDefault="00C06094" w:rsidP="00C06094">
      <w:pPr>
        <w:ind w:firstLineChars="150" w:firstLine="315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．</w:t>
      </w:r>
      <w:r w:rsidRPr="00346707">
        <w:rPr>
          <w:szCs w:val="21"/>
        </w:rPr>
        <w:t>通过对电阻的测量</w:t>
      </w:r>
      <w:r w:rsidRPr="00346707">
        <w:rPr>
          <w:rFonts w:hint="eastAsia"/>
          <w:szCs w:val="21"/>
        </w:rPr>
        <w:t>，</w:t>
      </w:r>
      <w:r w:rsidRPr="00346707">
        <w:rPr>
          <w:szCs w:val="21"/>
        </w:rPr>
        <w:t>了解器件的偏差</w:t>
      </w:r>
      <w:r w:rsidRPr="00346707">
        <w:rPr>
          <w:rFonts w:hint="eastAsia"/>
          <w:szCs w:val="21"/>
        </w:rPr>
        <w:t>，理解测量误差</w:t>
      </w:r>
      <w:r w:rsidRPr="00346707">
        <w:rPr>
          <w:szCs w:val="21"/>
        </w:rPr>
        <w:t>。</w:t>
      </w:r>
    </w:p>
    <w:p w14:paraId="7605376E" w14:textId="77777777" w:rsidR="00EC78CD" w:rsidRPr="003D0553" w:rsidRDefault="00EC78CD" w:rsidP="003E4794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  <w:b/>
          <w:sz w:val="28"/>
        </w:rPr>
      </w:pPr>
      <w:r w:rsidRPr="003D0553">
        <w:rPr>
          <w:rFonts w:ascii="Times New Roman" w:hAnsi="Times New Roman" w:hint="eastAsia"/>
          <w:b/>
          <w:sz w:val="28"/>
        </w:rPr>
        <w:t>实验电路图</w:t>
      </w:r>
      <w:r w:rsidR="00E0215A">
        <w:rPr>
          <w:rFonts w:ascii="Times New Roman" w:hAnsi="Times New Roman" w:hint="eastAsia"/>
          <w:b/>
          <w:sz w:val="28"/>
        </w:rPr>
        <w:t>及其说明</w:t>
      </w:r>
    </w:p>
    <w:p w14:paraId="49491E41" w14:textId="1C30A58E" w:rsidR="00E63A43" w:rsidRDefault="00C63386" w:rsidP="00C63386">
      <w:pPr>
        <w:snapToGrid w:val="0"/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 w:rsidR="00E63A43" w:rsidRPr="00346707">
        <w:rPr>
          <w:rFonts w:hint="eastAsia"/>
          <w:b/>
          <w:szCs w:val="21"/>
        </w:rPr>
        <w:t>用数字万用表测量电阻</w:t>
      </w:r>
    </w:p>
    <w:p w14:paraId="48021315" w14:textId="213089BA" w:rsidR="00E63A43" w:rsidRPr="00B71453" w:rsidRDefault="00555557" w:rsidP="00786DFE">
      <w:pPr>
        <w:snapToGrid w:val="0"/>
        <w:spacing w:line="360" w:lineRule="auto"/>
        <w:ind w:firstLine="420"/>
        <w:rPr>
          <w:szCs w:val="21"/>
        </w:rPr>
      </w:pPr>
      <w:r w:rsidRPr="00E837A2">
        <w:rPr>
          <w:rFonts w:hint="eastAsia"/>
          <w:szCs w:val="21"/>
        </w:rPr>
        <w:t>将数字万用表置于电阻测量档位，</w:t>
      </w:r>
      <w:r w:rsidR="0091318F" w:rsidRPr="00E837A2">
        <w:rPr>
          <w:rFonts w:hint="eastAsia"/>
          <w:szCs w:val="21"/>
        </w:rPr>
        <w:t>双手握住表笔保护环后端橡胶部分，</w:t>
      </w:r>
      <w:r w:rsidR="00E837A2" w:rsidRPr="00E837A2">
        <w:rPr>
          <w:rFonts w:hint="eastAsia"/>
          <w:szCs w:val="21"/>
        </w:rPr>
        <w:t>将表笔前段金属部分按压到相应电阻两端即可测量。</w:t>
      </w:r>
    </w:p>
    <w:p w14:paraId="1EDAED59" w14:textId="77777777" w:rsidR="00E63A43" w:rsidRDefault="00E63A43" w:rsidP="00E63A43">
      <w:pPr>
        <w:snapToGrid w:val="0"/>
        <w:spacing w:line="360" w:lineRule="auto"/>
        <w:rPr>
          <w:b/>
          <w:szCs w:val="21"/>
        </w:rPr>
      </w:pPr>
      <w:r w:rsidRPr="00346707">
        <w:rPr>
          <w:rFonts w:hint="eastAsia"/>
          <w:b/>
          <w:szCs w:val="21"/>
        </w:rPr>
        <w:t>（</w:t>
      </w:r>
      <w:r w:rsidRPr="00346707">
        <w:rPr>
          <w:rFonts w:hint="eastAsia"/>
          <w:b/>
          <w:szCs w:val="21"/>
        </w:rPr>
        <w:t>2</w:t>
      </w:r>
      <w:r w:rsidRPr="00346707">
        <w:rPr>
          <w:rFonts w:hint="eastAsia"/>
          <w:b/>
          <w:szCs w:val="21"/>
        </w:rPr>
        <w:t>）用数字万用表测量直流电压</w:t>
      </w:r>
      <w:r w:rsidRPr="00431779">
        <w:rPr>
          <w:rFonts w:hint="eastAsia"/>
          <w:b/>
          <w:szCs w:val="21"/>
        </w:rPr>
        <w:t>并通过计算获得电流值</w:t>
      </w:r>
    </w:p>
    <w:p w14:paraId="0DA16495" w14:textId="4B556D0C" w:rsidR="00E63A43" w:rsidRDefault="00FB0644" w:rsidP="009B5016">
      <w:pPr>
        <w:snapToGrid w:val="0"/>
        <w:spacing w:line="360" w:lineRule="auto"/>
        <w:jc w:val="center"/>
        <w:rPr>
          <w:b/>
          <w:szCs w:val="21"/>
        </w:rPr>
      </w:pPr>
      <w:r w:rsidRPr="005D021D">
        <w:rPr>
          <w:noProof/>
          <w:szCs w:val="21"/>
        </w:rPr>
        <w:drawing>
          <wp:inline distT="0" distB="0" distL="0" distR="0" wp14:anchorId="17A38950" wp14:editId="769B9FFC">
            <wp:extent cx="2355215" cy="135064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527D" w14:textId="3DE57CC1" w:rsidR="00FB0644" w:rsidRPr="00994115" w:rsidRDefault="0025770B" w:rsidP="001F223D">
      <w:pPr>
        <w:snapToGrid w:val="0"/>
        <w:spacing w:line="360" w:lineRule="auto"/>
        <w:ind w:firstLine="420"/>
        <w:rPr>
          <w:szCs w:val="21"/>
        </w:rPr>
      </w:pPr>
      <w:r w:rsidRPr="00994115">
        <w:rPr>
          <w:rFonts w:hint="eastAsia"/>
          <w:szCs w:val="21"/>
        </w:rPr>
        <w:t>电路图如上，其中</w:t>
      </w:r>
      <w:r w:rsidRPr="00431779">
        <w:rPr>
          <w:rFonts w:hint="eastAsia"/>
          <w:szCs w:val="21"/>
        </w:rPr>
        <w:t>R1= R2=10k</w:t>
      </w:r>
      <w:r w:rsidRPr="00431779">
        <w:rPr>
          <w:rFonts w:hint="eastAsia"/>
          <w:szCs w:val="21"/>
        </w:rPr>
        <w:t>Ω，</w:t>
      </w:r>
      <w:r w:rsidRPr="00431779">
        <w:rPr>
          <w:rFonts w:hint="eastAsia"/>
          <w:szCs w:val="21"/>
        </w:rPr>
        <w:t>R3=20k</w:t>
      </w:r>
      <w:r w:rsidRPr="00431779">
        <w:rPr>
          <w:rFonts w:hint="eastAsia"/>
          <w:szCs w:val="21"/>
        </w:rPr>
        <w:t>Ω，</w:t>
      </w:r>
      <w:r w:rsidRPr="00431779">
        <w:rPr>
          <w:rFonts w:hint="eastAsia"/>
          <w:szCs w:val="21"/>
        </w:rPr>
        <w:t>U1=12V</w:t>
      </w:r>
      <w:r w:rsidRPr="00431779">
        <w:rPr>
          <w:rFonts w:hint="eastAsia"/>
          <w:szCs w:val="21"/>
        </w:rPr>
        <w:t>，</w:t>
      </w:r>
      <w:r w:rsidRPr="00431779">
        <w:rPr>
          <w:rFonts w:hint="eastAsia"/>
          <w:szCs w:val="21"/>
        </w:rPr>
        <w:t>U2=</w:t>
      </w:r>
      <w:r w:rsidRPr="00431779">
        <w:rPr>
          <w:rFonts w:hint="eastAsia"/>
          <w:szCs w:val="21"/>
        </w:rPr>
        <w:t>－</w:t>
      </w:r>
      <w:r w:rsidRPr="00431779">
        <w:rPr>
          <w:rFonts w:hint="eastAsia"/>
          <w:szCs w:val="21"/>
        </w:rPr>
        <w:t>6V</w:t>
      </w:r>
      <w:r w:rsidRPr="00431779">
        <w:rPr>
          <w:rFonts w:hint="eastAsia"/>
          <w:szCs w:val="21"/>
        </w:rPr>
        <w:t>。</w:t>
      </w:r>
      <w:r w:rsidR="000F731B">
        <w:rPr>
          <w:rFonts w:hint="eastAsia"/>
          <w:szCs w:val="21"/>
        </w:rPr>
        <w:t>实验时，只需将电阻正确连接，</w:t>
      </w:r>
      <w:r w:rsidR="00430BB6">
        <w:rPr>
          <w:rFonts w:hint="eastAsia"/>
          <w:szCs w:val="21"/>
        </w:rPr>
        <w:t>然后将直流稳压电源</w:t>
      </w:r>
      <w:r w:rsidR="00FB0644">
        <w:rPr>
          <w:rFonts w:hint="eastAsia"/>
          <w:szCs w:val="21"/>
        </w:rPr>
        <w:t>两个端口</w:t>
      </w:r>
      <w:r w:rsidR="00430BB6">
        <w:rPr>
          <w:rFonts w:hint="eastAsia"/>
          <w:szCs w:val="21"/>
        </w:rPr>
        <w:t>电压分别设置为</w:t>
      </w:r>
      <w:r w:rsidR="00430BB6" w:rsidRPr="00431779">
        <w:rPr>
          <w:rFonts w:hint="eastAsia"/>
          <w:szCs w:val="21"/>
        </w:rPr>
        <w:t>12V</w:t>
      </w:r>
      <w:r w:rsidR="00430BB6">
        <w:rPr>
          <w:rFonts w:hint="eastAsia"/>
          <w:szCs w:val="21"/>
        </w:rPr>
        <w:t>和</w:t>
      </w:r>
      <w:r w:rsidR="00430BB6" w:rsidRPr="00431779">
        <w:rPr>
          <w:rFonts w:hint="eastAsia"/>
          <w:szCs w:val="21"/>
        </w:rPr>
        <w:t>6V</w:t>
      </w:r>
      <w:r w:rsidR="00430BB6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AB65B2">
        <w:rPr>
          <w:rFonts w:hint="eastAsia"/>
          <w:szCs w:val="21"/>
        </w:rPr>
        <w:t>的负极接地，正极接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AB65B2">
        <w:rPr>
          <w:rFonts w:hint="eastAsia"/>
          <w:szCs w:val="21"/>
        </w:rPr>
        <w:t>的“</w:t>
      </w:r>
      <w:r w:rsidR="00AB65B2">
        <w:rPr>
          <w:rFonts w:hint="eastAsia"/>
          <w:szCs w:val="21"/>
        </w:rPr>
        <w:t>+</w:t>
      </w:r>
      <w:r w:rsidR="00AB65B2">
        <w:rPr>
          <w:rFonts w:hint="eastAsia"/>
          <w:szCs w:val="21"/>
        </w:rPr>
        <w:t>”端，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AB65B2">
        <w:rPr>
          <w:rFonts w:hint="eastAsia"/>
          <w:szCs w:val="21"/>
        </w:rPr>
        <w:t>正极接地，负极接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AB65B2">
        <w:rPr>
          <w:rFonts w:hint="eastAsia"/>
          <w:szCs w:val="21"/>
        </w:rPr>
        <w:t>的“</w:t>
      </w:r>
      <w:r w:rsidR="00AB65B2">
        <w:rPr>
          <w:rFonts w:hint="eastAsia"/>
          <w:szCs w:val="21"/>
        </w:rPr>
        <w:t>-</w:t>
      </w:r>
      <w:r w:rsidR="00AB65B2">
        <w:rPr>
          <w:rFonts w:hint="eastAsia"/>
          <w:szCs w:val="21"/>
        </w:rPr>
        <w:t>”端。</w:t>
      </w:r>
      <w:r w:rsidR="00642834">
        <w:rPr>
          <w:rFonts w:hint="eastAsia"/>
          <w:szCs w:val="21"/>
        </w:rPr>
        <w:t>此后，使用数字万用表的电压测量档位测量</w:t>
      </w:r>
      <w:r w:rsidR="00765DFA">
        <w:rPr>
          <w:rFonts w:hint="eastAsia"/>
          <w:szCs w:val="21"/>
        </w:rPr>
        <w:t>即可。</w:t>
      </w:r>
    </w:p>
    <w:p w14:paraId="40F29C71" w14:textId="77777777" w:rsidR="00173808" w:rsidRDefault="00173808" w:rsidP="00173808">
      <w:pPr>
        <w:snapToGrid w:val="0"/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</w:t>
      </w:r>
      <w:r w:rsidRPr="00431779">
        <w:rPr>
          <w:rFonts w:hint="eastAsia"/>
          <w:b/>
          <w:szCs w:val="21"/>
        </w:rPr>
        <w:t>观察示波器的校准信号</w:t>
      </w:r>
    </w:p>
    <w:p w14:paraId="7ED35933" w14:textId="20E58F27" w:rsidR="00E63A43" w:rsidRPr="00A64FE1" w:rsidRDefault="00B7643D" w:rsidP="00A64FE1">
      <w:pPr>
        <w:snapToGrid w:val="0"/>
        <w:spacing w:line="360" w:lineRule="auto"/>
        <w:ind w:firstLine="420"/>
        <w:rPr>
          <w:szCs w:val="21"/>
        </w:rPr>
      </w:pPr>
      <w:r w:rsidRPr="00AF7A7F">
        <w:rPr>
          <w:rFonts w:hint="eastAsia"/>
          <w:szCs w:val="21"/>
        </w:rPr>
        <w:t>将示波器探头从通道</w:t>
      </w:r>
      <w:r w:rsidRPr="00AF7A7F">
        <w:rPr>
          <w:szCs w:val="21"/>
        </w:rPr>
        <w:t xml:space="preserve"> 1 </w:t>
      </w:r>
      <w:r w:rsidRPr="00AF7A7F">
        <w:rPr>
          <w:rFonts w:hint="eastAsia"/>
          <w:szCs w:val="21"/>
        </w:rPr>
        <w:t>连接到前面板上的</w:t>
      </w:r>
      <w:r w:rsidRPr="00AF7A7F">
        <w:rPr>
          <w:rFonts w:hint="eastAsia"/>
          <w:szCs w:val="21"/>
        </w:rPr>
        <w:t>Demo</w:t>
      </w:r>
      <w:r w:rsidRPr="00AF7A7F">
        <w:rPr>
          <w:szCs w:val="21"/>
        </w:rPr>
        <w:t>2</w:t>
      </w:r>
      <w:r w:rsidRPr="00AF7A7F">
        <w:rPr>
          <w:rFonts w:hint="eastAsia"/>
          <w:szCs w:val="21"/>
        </w:rPr>
        <w:t>端子，再将探头的接地导线连接到接地端子（</w:t>
      </w:r>
      <w:r w:rsidRPr="00AF7A7F">
        <w:rPr>
          <w:rFonts w:hint="eastAsia"/>
          <w:szCs w:val="21"/>
        </w:rPr>
        <w:t>Demo</w:t>
      </w:r>
      <w:r w:rsidRPr="00AF7A7F">
        <w:rPr>
          <w:szCs w:val="21"/>
        </w:rPr>
        <w:t xml:space="preserve">2 </w:t>
      </w:r>
      <w:r w:rsidRPr="00AF7A7F">
        <w:rPr>
          <w:rFonts w:hint="eastAsia"/>
          <w:szCs w:val="21"/>
        </w:rPr>
        <w:t>端子旁边）。</w:t>
      </w:r>
      <w:r w:rsidR="00D13E0B">
        <w:rPr>
          <w:rFonts w:hint="eastAsia"/>
          <w:szCs w:val="21"/>
        </w:rPr>
        <w:t>观察波形并使用示波器上的“</w:t>
      </w:r>
      <w:r w:rsidR="00D13E0B">
        <w:rPr>
          <w:rFonts w:hint="eastAsia"/>
          <w:szCs w:val="21"/>
        </w:rPr>
        <w:t>meas</w:t>
      </w:r>
      <w:r w:rsidR="00D13E0B">
        <w:rPr>
          <w:rFonts w:hint="eastAsia"/>
          <w:szCs w:val="21"/>
        </w:rPr>
        <w:t>”按钮进行测量，得到幅度、频率数据。</w:t>
      </w:r>
    </w:p>
    <w:p w14:paraId="432F5FCA" w14:textId="77777777" w:rsidR="00110D05" w:rsidRPr="00AF7A7F" w:rsidRDefault="00110D05" w:rsidP="00110D05">
      <w:pPr>
        <w:snapToGrid w:val="0"/>
        <w:spacing w:line="360" w:lineRule="auto"/>
        <w:rPr>
          <w:b/>
          <w:bCs/>
          <w:szCs w:val="21"/>
        </w:rPr>
      </w:pPr>
      <w:r w:rsidRPr="00AF7A7F">
        <w:rPr>
          <w:rFonts w:hint="eastAsia"/>
          <w:b/>
          <w:bCs/>
          <w:szCs w:val="21"/>
        </w:rPr>
        <w:t>（</w:t>
      </w:r>
      <w:r w:rsidRPr="00AF7A7F">
        <w:rPr>
          <w:rFonts w:hint="eastAsia"/>
          <w:b/>
          <w:bCs/>
          <w:szCs w:val="21"/>
        </w:rPr>
        <w:t>4</w:t>
      </w:r>
      <w:r w:rsidRPr="00AF7A7F">
        <w:rPr>
          <w:rFonts w:hint="eastAsia"/>
          <w:b/>
          <w:bCs/>
          <w:szCs w:val="21"/>
        </w:rPr>
        <w:t>）用示波器测量函数信号发生器输出的脉冲波形的幅度、频率与占空比</w:t>
      </w:r>
    </w:p>
    <w:p w14:paraId="6DAFF275" w14:textId="13DC1C30" w:rsidR="00173808" w:rsidRPr="00A64FE1" w:rsidRDefault="009212A4" w:rsidP="00A64FE1">
      <w:pPr>
        <w:snapToGrid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调节函数信号发生器，</w:t>
      </w:r>
      <w:r w:rsidR="002B639D">
        <w:rPr>
          <w:rFonts w:hint="eastAsia"/>
          <w:szCs w:val="21"/>
        </w:rPr>
        <w:t>使其输出</w:t>
      </w:r>
      <w:r w:rsidR="002B639D" w:rsidRPr="00AF7A7F">
        <w:rPr>
          <w:rFonts w:hint="eastAsia"/>
          <w:szCs w:val="21"/>
        </w:rPr>
        <w:t>一个低电平为</w:t>
      </w:r>
      <w:r w:rsidR="002B639D" w:rsidRPr="00AF7A7F">
        <w:rPr>
          <w:rFonts w:hint="eastAsia"/>
          <w:szCs w:val="21"/>
        </w:rPr>
        <w:t>0 V</w:t>
      </w:r>
      <w:r w:rsidR="002B639D" w:rsidRPr="00AF7A7F">
        <w:rPr>
          <w:rFonts w:hint="eastAsia"/>
          <w:szCs w:val="21"/>
        </w:rPr>
        <w:t>、幅度为</w:t>
      </w:r>
      <w:r w:rsidR="002B639D" w:rsidRPr="00AF7A7F">
        <w:rPr>
          <w:rFonts w:hint="eastAsia"/>
          <w:szCs w:val="21"/>
        </w:rPr>
        <w:t>5V</w:t>
      </w:r>
      <w:r w:rsidR="002B639D" w:rsidRPr="00AF7A7F">
        <w:rPr>
          <w:rFonts w:hint="eastAsia"/>
          <w:szCs w:val="21"/>
        </w:rPr>
        <w:t>、频率为</w:t>
      </w:r>
      <w:r w:rsidR="002B639D" w:rsidRPr="00AF7A7F">
        <w:rPr>
          <w:rFonts w:hint="eastAsia"/>
          <w:szCs w:val="21"/>
        </w:rPr>
        <w:t>100Hz</w:t>
      </w:r>
      <w:r w:rsidR="002B639D" w:rsidRPr="00AF7A7F">
        <w:rPr>
          <w:rFonts w:hint="eastAsia"/>
          <w:szCs w:val="21"/>
        </w:rPr>
        <w:t>、占空比为</w:t>
      </w:r>
      <w:r w:rsidR="002B639D" w:rsidRPr="00AF7A7F">
        <w:rPr>
          <w:rFonts w:hint="eastAsia"/>
          <w:szCs w:val="21"/>
        </w:rPr>
        <w:t>70%</w:t>
      </w:r>
      <w:r w:rsidR="002B639D" w:rsidRPr="00AF7A7F">
        <w:rPr>
          <w:rFonts w:hint="eastAsia"/>
          <w:szCs w:val="21"/>
        </w:rPr>
        <w:t>的矩形波</w:t>
      </w:r>
      <w:r w:rsidR="002B639D">
        <w:rPr>
          <w:rFonts w:hint="eastAsia"/>
          <w:szCs w:val="21"/>
        </w:rPr>
        <w:t>，将其与示波器连接，</w:t>
      </w:r>
      <w:r w:rsidR="00CD76CB">
        <w:rPr>
          <w:rFonts w:hint="eastAsia"/>
          <w:szCs w:val="21"/>
        </w:rPr>
        <w:t>通过“</w:t>
      </w:r>
      <w:r w:rsidR="00CD76CB">
        <w:rPr>
          <w:rFonts w:hint="eastAsia"/>
          <w:szCs w:val="21"/>
        </w:rPr>
        <w:t>meas</w:t>
      </w:r>
      <w:r w:rsidR="00CD76CB">
        <w:rPr>
          <w:rFonts w:hint="eastAsia"/>
          <w:szCs w:val="21"/>
        </w:rPr>
        <w:t>”</w:t>
      </w:r>
      <w:r w:rsidR="00EE2C4B">
        <w:rPr>
          <w:rFonts w:hint="eastAsia"/>
          <w:szCs w:val="21"/>
        </w:rPr>
        <w:t>按钮测量得到波形的幅度、频率与占空比。</w:t>
      </w:r>
    </w:p>
    <w:p w14:paraId="397918D6" w14:textId="33ED9CDA" w:rsidR="00A9121E" w:rsidRDefault="00A9121E" w:rsidP="003E4794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b/>
          <w:sz w:val="28"/>
        </w:rPr>
        <w:t>预习</w:t>
      </w:r>
      <w:r w:rsidR="00593EBD">
        <w:rPr>
          <w:rFonts w:ascii="Times New Roman" w:hAnsi="Times New Roman" w:hint="eastAsia"/>
          <w:b/>
          <w:sz w:val="28"/>
        </w:rPr>
        <w:t>报告</w:t>
      </w:r>
      <w:r w:rsidR="00EA4AE3">
        <w:rPr>
          <w:rFonts w:ascii="Times New Roman" w:hAnsi="Times New Roman" w:hint="eastAsia"/>
          <w:b/>
          <w:sz w:val="28"/>
        </w:rPr>
        <w:t>（含理论计算）</w:t>
      </w:r>
      <w:r w:rsidR="00290741">
        <w:rPr>
          <w:rFonts w:ascii="Times New Roman" w:hAnsi="Times New Roman" w:hint="eastAsia"/>
          <w:b/>
          <w:sz w:val="28"/>
        </w:rPr>
        <w:t>与实验数据</w:t>
      </w:r>
    </w:p>
    <w:p w14:paraId="3EB7488E" w14:textId="5CFED239" w:rsidR="00374F9B" w:rsidRDefault="00FB0644" w:rsidP="00A9121E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35359149" wp14:editId="74F102A1">
            <wp:extent cx="5264785" cy="70173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09BD" w14:textId="55DE8729" w:rsidR="00374F9B" w:rsidRDefault="00FB0644" w:rsidP="00A9121E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32E62FE0" wp14:editId="5B11D328">
            <wp:extent cx="5264785" cy="70173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7969" w14:textId="433C2DF2" w:rsidR="00986051" w:rsidRDefault="00FB0644" w:rsidP="00A9121E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1AEA388C" wp14:editId="0905EC05">
            <wp:extent cx="5264785" cy="70173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188CC" w14:textId="77777777" w:rsidR="00F43A70" w:rsidRPr="003D0553" w:rsidRDefault="00F43A70" w:rsidP="006A1789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  <w:b/>
          <w:sz w:val="28"/>
        </w:rPr>
      </w:pPr>
      <w:r w:rsidRPr="003D0553">
        <w:rPr>
          <w:rFonts w:ascii="Times New Roman" w:hAnsi="Times New Roman" w:hint="eastAsia"/>
          <w:b/>
          <w:sz w:val="28"/>
        </w:rPr>
        <w:t>实验数据</w:t>
      </w:r>
      <w:r w:rsidR="00A73CF9">
        <w:rPr>
          <w:rFonts w:ascii="Times New Roman" w:hAnsi="Times New Roman" w:hint="eastAsia"/>
          <w:b/>
          <w:sz w:val="28"/>
        </w:rPr>
        <w:t>整</w:t>
      </w:r>
      <w:r w:rsidR="00E0215A">
        <w:rPr>
          <w:rFonts w:ascii="Times New Roman" w:hAnsi="Times New Roman" w:hint="eastAsia"/>
          <w:b/>
          <w:sz w:val="28"/>
        </w:rPr>
        <w:t>理与分析</w:t>
      </w:r>
    </w:p>
    <w:p w14:paraId="1100D895" w14:textId="6B9C1B17" w:rsidR="00797B57" w:rsidRPr="00580791" w:rsidRDefault="00797B57" w:rsidP="00580791">
      <w:pPr>
        <w:pStyle w:val="a9"/>
        <w:numPr>
          <w:ilvl w:val="0"/>
          <w:numId w:val="5"/>
        </w:numPr>
        <w:snapToGrid w:val="0"/>
        <w:spacing w:line="360" w:lineRule="auto"/>
        <w:ind w:firstLineChars="0"/>
        <w:rPr>
          <w:b/>
          <w:szCs w:val="21"/>
        </w:rPr>
      </w:pPr>
      <w:r w:rsidRPr="00580791">
        <w:rPr>
          <w:rFonts w:hint="eastAsia"/>
          <w:b/>
          <w:szCs w:val="21"/>
        </w:rPr>
        <w:t>用数字万用表测量电阻</w:t>
      </w:r>
    </w:p>
    <w:p w14:paraId="25A647C3" w14:textId="011EC13A" w:rsidR="00121B5B" w:rsidRDefault="00121B5B" w:rsidP="00A41ABD">
      <w:pPr>
        <w:snapToGrid w:val="0"/>
        <w:spacing w:line="360" w:lineRule="auto"/>
        <w:ind w:firstLine="420"/>
        <w:rPr>
          <w:szCs w:val="21"/>
        </w:rPr>
      </w:pPr>
      <w:r w:rsidRPr="003D018A">
        <w:rPr>
          <w:rFonts w:hint="eastAsia"/>
          <w:szCs w:val="21"/>
        </w:rPr>
        <w:t>得到的数据表格如下：</w:t>
      </w:r>
    </w:p>
    <w:p w14:paraId="0B5B6774" w14:textId="32A0D048" w:rsidR="003F22B4" w:rsidRDefault="003F22B4" w:rsidP="003F22B4">
      <w:pPr>
        <w:pStyle w:val="af2"/>
        <w:keepNext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电阻理论阻值与实测阻值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400D" w14:paraId="4390F7AD" w14:textId="77777777" w:rsidTr="00DE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9C2B2B" w14:textId="0EA258F9" w:rsidR="00DE400D" w:rsidRPr="005E078E" w:rsidRDefault="005E078E" w:rsidP="00A41ABD">
            <w:pPr>
              <w:snapToGrid w:val="0"/>
              <w:spacing w:line="360" w:lineRule="auto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理论电阻阻值（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Ω</m:t>
              </m:r>
            </m:oMath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4148" w:type="dxa"/>
          </w:tcPr>
          <w:p w14:paraId="6F30F0C0" w14:textId="03CD227A" w:rsidR="00DE400D" w:rsidRPr="005E078E" w:rsidRDefault="005E078E" w:rsidP="00A41ABD">
            <w:pPr>
              <w:snapToGri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测得电阻阻值（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Ω</m:t>
              </m:r>
            </m:oMath>
            <w:r>
              <w:rPr>
                <w:rFonts w:hint="eastAsia"/>
                <w:szCs w:val="21"/>
              </w:rPr>
              <w:t>）</w:t>
            </w:r>
          </w:p>
        </w:tc>
      </w:tr>
      <w:tr w:rsidR="00DE400D" w14:paraId="38ACB1D0" w14:textId="77777777" w:rsidTr="00DE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7A807D" w14:textId="335D2839" w:rsidR="00DE400D" w:rsidRPr="003A240F" w:rsidRDefault="003A240F" w:rsidP="00A41ABD">
            <w:pPr>
              <w:snapToGrid w:val="0"/>
              <w:spacing w:line="360" w:lineRule="auto"/>
              <w:rPr>
                <w:b w:val="0"/>
                <w:bCs w:val="0"/>
                <w:szCs w:val="21"/>
              </w:rPr>
            </w:pPr>
            <w:r w:rsidRPr="003A240F">
              <w:rPr>
                <w:b w:val="0"/>
                <w:bCs w:val="0"/>
                <w:szCs w:val="21"/>
              </w:rPr>
              <w:t>200</w:t>
            </w:r>
          </w:p>
        </w:tc>
        <w:tc>
          <w:tcPr>
            <w:tcW w:w="4148" w:type="dxa"/>
          </w:tcPr>
          <w:p w14:paraId="15A010AE" w14:textId="7E739B59" w:rsidR="00DE400D" w:rsidRDefault="003A240F" w:rsidP="00A41ABD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97.5</w:t>
            </w:r>
          </w:p>
        </w:tc>
      </w:tr>
      <w:tr w:rsidR="00DE400D" w:rsidRPr="003A240F" w14:paraId="643F1670" w14:textId="77777777" w:rsidTr="00DE4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2E40CB" w14:textId="6399DBD6" w:rsidR="00DE400D" w:rsidRPr="003A240F" w:rsidRDefault="003A240F" w:rsidP="00A41ABD">
            <w:pPr>
              <w:snapToGrid w:val="0"/>
              <w:spacing w:line="360" w:lineRule="auto"/>
              <w:rPr>
                <w:b w:val="0"/>
                <w:bCs w:val="0"/>
                <w:szCs w:val="21"/>
              </w:rPr>
            </w:pPr>
            <w:r w:rsidRPr="003A240F">
              <w:rPr>
                <w:rFonts w:hint="eastAsia"/>
                <w:b w:val="0"/>
                <w:bCs w:val="0"/>
                <w:szCs w:val="21"/>
              </w:rPr>
              <w:lastRenderedPageBreak/>
              <w:t>2</w:t>
            </w:r>
            <w:r w:rsidRPr="003A240F">
              <w:rPr>
                <w:b w:val="0"/>
                <w:bCs w:val="0"/>
                <w:szCs w:val="21"/>
              </w:rPr>
              <w:t>00</w:t>
            </w:r>
          </w:p>
        </w:tc>
        <w:tc>
          <w:tcPr>
            <w:tcW w:w="4148" w:type="dxa"/>
          </w:tcPr>
          <w:p w14:paraId="0D78897C" w14:textId="3AA7B801" w:rsidR="00DE400D" w:rsidRPr="003A240F" w:rsidRDefault="003A240F" w:rsidP="00A41ABD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A240F">
              <w:rPr>
                <w:rFonts w:hint="eastAsia"/>
                <w:szCs w:val="21"/>
              </w:rPr>
              <w:t>1</w:t>
            </w:r>
            <w:r w:rsidRPr="003A240F">
              <w:rPr>
                <w:szCs w:val="21"/>
              </w:rPr>
              <w:t>98.4</w:t>
            </w:r>
          </w:p>
        </w:tc>
      </w:tr>
      <w:tr w:rsidR="00DE400D" w:rsidRPr="003A240F" w14:paraId="03E4775A" w14:textId="77777777" w:rsidTr="00DE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34CAFF6" w14:textId="75695D10" w:rsidR="00DE400D" w:rsidRPr="003A240F" w:rsidRDefault="003A240F" w:rsidP="00A41ABD">
            <w:pPr>
              <w:snapToGrid w:val="0"/>
              <w:spacing w:line="360" w:lineRule="auto"/>
              <w:rPr>
                <w:b w:val="0"/>
                <w:bCs w:val="0"/>
                <w:szCs w:val="21"/>
              </w:rPr>
            </w:pPr>
            <w:r w:rsidRPr="003A240F">
              <w:rPr>
                <w:rFonts w:hint="eastAsia"/>
                <w:b w:val="0"/>
                <w:bCs w:val="0"/>
                <w:szCs w:val="21"/>
              </w:rPr>
              <w:t>2</w:t>
            </w:r>
            <w:r w:rsidRPr="003A240F">
              <w:rPr>
                <w:b w:val="0"/>
                <w:bCs w:val="0"/>
                <w:szCs w:val="21"/>
              </w:rPr>
              <w:t>00</w:t>
            </w:r>
          </w:p>
        </w:tc>
        <w:tc>
          <w:tcPr>
            <w:tcW w:w="4148" w:type="dxa"/>
          </w:tcPr>
          <w:p w14:paraId="10075214" w14:textId="0BBE3F46" w:rsidR="00DE400D" w:rsidRPr="003A240F" w:rsidRDefault="003A240F" w:rsidP="00A41ABD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A240F">
              <w:rPr>
                <w:rFonts w:hint="eastAsia"/>
                <w:szCs w:val="21"/>
              </w:rPr>
              <w:t>1</w:t>
            </w:r>
            <w:r w:rsidRPr="003A240F">
              <w:rPr>
                <w:szCs w:val="21"/>
              </w:rPr>
              <w:t>96.4</w:t>
            </w:r>
          </w:p>
        </w:tc>
      </w:tr>
      <w:tr w:rsidR="00DE400D" w:rsidRPr="003A240F" w14:paraId="363B8CCA" w14:textId="77777777" w:rsidTr="00DE4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C36001" w14:textId="6B96FEE3" w:rsidR="00DE400D" w:rsidRPr="003A240F" w:rsidRDefault="003A240F" w:rsidP="00A41ABD">
            <w:pPr>
              <w:snapToGrid w:val="0"/>
              <w:spacing w:line="360" w:lineRule="auto"/>
              <w:rPr>
                <w:b w:val="0"/>
                <w:bCs w:val="0"/>
                <w:szCs w:val="21"/>
              </w:rPr>
            </w:pPr>
            <w:r w:rsidRPr="003A240F">
              <w:rPr>
                <w:rFonts w:hint="eastAsia"/>
                <w:b w:val="0"/>
                <w:bCs w:val="0"/>
                <w:szCs w:val="21"/>
              </w:rPr>
              <w:t>2</w:t>
            </w:r>
            <w:r w:rsidRPr="003A240F">
              <w:rPr>
                <w:b w:val="0"/>
                <w:bCs w:val="0"/>
                <w:szCs w:val="21"/>
              </w:rPr>
              <w:t>00</w:t>
            </w:r>
          </w:p>
        </w:tc>
        <w:tc>
          <w:tcPr>
            <w:tcW w:w="4148" w:type="dxa"/>
          </w:tcPr>
          <w:p w14:paraId="5846FBED" w14:textId="70285886" w:rsidR="00DE400D" w:rsidRPr="003A240F" w:rsidRDefault="003A240F" w:rsidP="00A41ABD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A240F">
              <w:rPr>
                <w:rFonts w:hint="eastAsia"/>
                <w:szCs w:val="21"/>
              </w:rPr>
              <w:t>1</w:t>
            </w:r>
            <w:r w:rsidRPr="003A240F">
              <w:rPr>
                <w:szCs w:val="21"/>
              </w:rPr>
              <w:t>98.5</w:t>
            </w:r>
          </w:p>
        </w:tc>
      </w:tr>
      <w:tr w:rsidR="00DE400D" w:rsidRPr="003A240F" w14:paraId="4EA9DBE2" w14:textId="77777777" w:rsidTr="00DE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594E51F" w14:textId="271F326A" w:rsidR="00DE400D" w:rsidRPr="003A240F" w:rsidRDefault="003A240F" w:rsidP="00A41ABD">
            <w:pPr>
              <w:snapToGrid w:val="0"/>
              <w:spacing w:line="360" w:lineRule="auto"/>
              <w:rPr>
                <w:b w:val="0"/>
                <w:bCs w:val="0"/>
                <w:szCs w:val="21"/>
              </w:rPr>
            </w:pPr>
            <w:r w:rsidRPr="003A240F">
              <w:rPr>
                <w:rFonts w:hint="eastAsia"/>
                <w:b w:val="0"/>
                <w:bCs w:val="0"/>
                <w:szCs w:val="21"/>
              </w:rPr>
              <w:t>2</w:t>
            </w:r>
            <w:r w:rsidRPr="003A240F">
              <w:rPr>
                <w:b w:val="0"/>
                <w:bCs w:val="0"/>
                <w:szCs w:val="21"/>
              </w:rPr>
              <w:t>00</w:t>
            </w:r>
          </w:p>
        </w:tc>
        <w:tc>
          <w:tcPr>
            <w:tcW w:w="4148" w:type="dxa"/>
          </w:tcPr>
          <w:p w14:paraId="5C269187" w14:textId="2C5AAD33" w:rsidR="00DE400D" w:rsidRPr="003A240F" w:rsidRDefault="003A240F" w:rsidP="00A41ABD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A240F">
              <w:rPr>
                <w:rFonts w:hint="eastAsia"/>
                <w:szCs w:val="21"/>
              </w:rPr>
              <w:t>1</w:t>
            </w:r>
            <w:r w:rsidRPr="003A240F">
              <w:rPr>
                <w:szCs w:val="21"/>
              </w:rPr>
              <w:t>97.9</w:t>
            </w:r>
          </w:p>
        </w:tc>
      </w:tr>
      <w:tr w:rsidR="00DE400D" w:rsidRPr="003A240F" w14:paraId="5CAD4B5F" w14:textId="77777777" w:rsidTr="00DE4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653FE5" w14:textId="4242DF63" w:rsidR="00DE400D" w:rsidRPr="003A240F" w:rsidRDefault="003A240F" w:rsidP="00A41ABD">
            <w:pPr>
              <w:snapToGrid w:val="0"/>
              <w:spacing w:line="360" w:lineRule="auto"/>
              <w:rPr>
                <w:b w:val="0"/>
                <w:bCs w:val="0"/>
                <w:szCs w:val="21"/>
              </w:rPr>
            </w:pPr>
            <w:r w:rsidRPr="003A240F">
              <w:rPr>
                <w:rFonts w:hint="eastAsia"/>
                <w:b w:val="0"/>
                <w:bCs w:val="0"/>
                <w:szCs w:val="21"/>
              </w:rPr>
              <w:t>1</w:t>
            </w:r>
            <w:r w:rsidRPr="003A240F">
              <w:rPr>
                <w:b w:val="0"/>
                <w:bCs w:val="0"/>
                <w:szCs w:val="21"/>
              </w:rPr>
              <w:t>0</w:t>
            </w:r>
          </w:p>
        </w:tc>
        <w:tc>
          <w:tcPr>
            <w:tcW w:w="4148" w:type="dxa"/>
          </w:tcPr>
          <w:p w14:paraId="78512960" w14:textId="671C7B25" w:rsidR="00DE400D" w:rsidRPr="003A240F" w:rsidRDefault="003A240F" w:rsidP="00A41ABD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A240F">
              <w:rPr>
                <w:rFonts w:hint="eastAsia"/>
                <w:szCs w:val="21"/>
              </w:rPr>
              <w:t>9</w:t>
            </w:r>
            <w:r w:rsidRPr="003A240F">
              <w:rPr>
                <w:szCs w:val="21"/>
              </w:rPr>
              <w:t>.88</w:t>
            </w:r>
          </w:p>
        </w:tc>
      </w:tr>
      <w:tr w:rsidR="00DE400D" w:rsidRPr="003A240F" w14:paraId="5DBF76F4" w14:textId="77777777" w:rsidTr="00DE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317352" w14:textId="5874C231" w:rsidR="00DE400D" w:rsidRPr="003A240F" w:rsidRDefault="003A240F" w:rsidP="00A41ABD">
            <w:pPr>
              <w:snapToGrid w:val="0"/>
              <w:spacing w:line="360" w:lineRule="auto"/>
              <w:rPr>
                <w:b w:val="0"/>
                <w:bCs w:val="0"/>
                <w:szCs w:val="21"/>
              </w:rPr>
            </w:pPr>
            <w:r w:rsidRPr="003A240F">
              <w:rPr>
                <w:rFonts w:hint="eastAsia"/>
                <w:b w:val="0"/>
                <w:bCs w:val="0"/>
                <w:szCs w:val="21"/>
              </w:rPr>
              <w:t>1</w:t>
            </w:r>
            <w:r w:rsidRPr="003A240F">
              <w:rPr>
                <w:b w:val="0"/>
                <w:bCs w:val="0"/>
                <w:szCs w:val="21"/>
              </w:rPr>
              <w:t>0</w:t>
            </w:r>
          </w:p>
        </w:tc>
        <w:tc>
          <w:tcPr>
            <w:tcW w:w="4148" w:type="dxa"/>
          </w:tcPr>
          <w:p w14:paraId="2721FBA3" w14:textId="652E6D30" w:rsidR="00DE400D" w:rsidRPr="003A240F" w:rsidRDefault="003A240F" w:rsidP="00A41ABD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A240F">
              <w:rPr>
                <w:rFonts w:hint="eastAsia"/>
                <w:szCs w:val="21"/>
              </w:rPr>
              <w:t>9</w:t>
            </w:r>
            <w:r w:rsidRPr="003A240F">
              <w:rPr>
                <w:szCs w:val="21"/>
              </w:rPr>
              <w:t>.89</w:t>
            </w:r>
          </w:p>
        </w:tc>
      </w:tr>
      <w:tr w:rsidR="00DE400D" w:rsidRPr="003A240F" w14:paraId="1839E66A" w14:textId="77777777" w:rsidTr="00DE4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692885" w14:textId="5A368FBE" w:rsidR="00DE400D" w:rsidRPr="003A240F" w:rsidRDefault="003A240F" w:rsidP="00A41ABD">
            <w:pPr>
              <w:snapToGrid w:val="0"/>
              <w:spacing w:line="360" w:lineRule="auto"/>
              <w:rPr>
                <w:b w:val="0"/>
                <w:bCs w:val="0"/>
                <w:szCs w:val="21"/>
              </w:rPr>
            </w:pPr>
            <w:r w:rsidRPr="003A240F">
              <w:rPr>
                <w:rFonts w:hint="eastAsia"/>
                <w:b w:val="0"/>
                <w:bCs w:val="0"/>
                <w:szCs w:val="21"/>
              </w:rPr>
              <w:t>1</w:t>
            </w:r>
            <w:r w:rsidRPr="003A240F">
              <w:rPr>
                <w:b w:val="0"/>
                <w:bCs w:val="0"/>
                <w:szCs w:val="21"/>
              </w:rPr>
              <w:t>0</w:t>
            </w:r>
          </w:p>
        </w:tc>
        <w:tc>
          <w:tcPr>
            <w:tcW w:w="4148" w:type="dxa"/>
          </w:tcPr>
          <w:p w14:paraId="35444C8F" w14:textId="50E7F39F" w:rsidR="00DE400D" w:rsidRPr="003A240F" w:rsidRDefault="003A240F" w:rsidP="00A41ABD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A240F">
              <w:rPr>
                <w:rFonts w:hint="eastAsia"/>
                <w:szCs w:val="21"/>
              </w:rPr>
              <w:t>9</w:t>
            </w:r>
            <w:r w:rsidRPr="003A240F">
              <w:rPr>
                <w:szCs w:val="21"/>
              </w:rPr>
              <w:t>.89</w:t>
            </w:r>
          </w:p>
        </w:tc>
      </w:tr>
      <w:tr w:rsidR="00DE400D" w:rsidRPr="003A240F" w14:paraId="2A1A84A4" w14:textId="77777777" w:rsidTr="00DE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3AA83F5" w14:textId="6AEDE820" w:rsidR="00DE400D" w:rsidRPr="003A240F" w:rsidRDefault="003A240F" w:rsidP="00A41ABD">
            <w:pPr>
              <w:snapToGrid w:val="0"/>
              <w:spacing w:line="360" w:lineRule="auto"/>
              <w:rPr>
                <w:b w:val="0"/>
                <w:bCs w:val="0"/>
                <w:szCs w:val="21"/>
              </w:rPr>
            </w:pPr>
            <w:r w:rsidRPr="003A240F">
              <w:rPr>
                <w:rFonts w:hint="eastAsia"/>
                <w:b w:val="0"/>
                <w:bCs w:val="0"/>
                <w:szCs w:val="21"/>
              </w:rPr>
              <w:t>1</w:t>
            </w:r>
            <w:r w:rsidRPr="003A240F">
              <w:rPr>
                <w:b w:val="0"/>
                <w:bCs w:val="0"/>
                <w:szCs w:val="21"/>
              </w:rPr>
              <w:t>0</w:t>
            </w:r>
          </w:p>
        </w:tc>
        <w:tc>
          <w:tcPr>
            <w:tcW w:w="4148" w:type="dxa"/>
          </w:tcPr>
          <w:p w14:paraId="4F9534E1" w14:textId="65C575F2" w:rsidR="00DE400D" w:rsidRPr="003A240F" w:rsidRDefault="003A240F" w:rsidP="00A41ABD">
            <w:pPr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A240F">
              <w:rPr>
                <w:rFonts w:hint="eastAsia"/>
                <w:szCs w:val="21"/>
              </w:rPr>
              <w:t>9</w:t>
            </w:r>
            <w:r w:rsidRPr="003A240F">
              <w:rPr>
                <w:szCs w:val="21"/>
              </w:rPr>
              <w:t>.89</w:t>
            </w:r>
          </w:p>
        </w:tc>
      </w:tr>
      <w:tr w:rsidR="003A240F" w:rsidRPr="003A240F" w14:paraId="2BB9876D" w14:textId="77777777" w:rsidTr="00DE4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C3F7DA0" w14:textId="4D8F48CF" w:rsidR="003A240F" w:rsidRPr="003A240F" w:rsidRDefault="003A240F" w:rsidP="00A41ABD">
            <w:pPr>
              <w:snapToGrid w:val="0"/>
              <w:spacing w:line="360" w:lineRule="auto"/>
              <w:rPr>
                <w:b w:val="0"/>
                <w:bCs w:val="0"/>
                <w:szCs w:val="21"/>
              </w:rPr>
            </w:pPr>
            <w:r w:rsidRPr="003A240F">
              <w:rPr>
                <w:rFonts w:hint="eastAsia"/>
                <w:b w:val="0"/>
                <w:bCs w:val="0"/>
                <w:szCs w:val="21"/>
              </w:rPr>
              <w:t>1</w:t>
            </w:r>
            <w:r w:rsidRPr="003A240F">
              <w:rPr>
                <w:b w:val="0"/>
                <w:bCs w:val="0"/>
                <w:szCs w:val="21"/>
              </w:rPr>
              <w:t>0</w:t>
            </w:r>
          </w:p>
        </w:tc>
        <w:tc>
          <w:tcPr>
            <w:tcW w:w="4148" w:type="dxa"/>
          </w:tcPr>
          <w:p w14:paraId="7AC326EF" w14:textId="12BED6E7" w:rsidR="003A240F" w:rsidRPr="003A240F" w:rsidRDefault="003A240F" w:rsidP="00A41ABD">
            <w:pPr>
              <w:snapToGri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A240F">
              <w:rPr>
                <w:rFonts w:hint="eastAsia"/>
                <w:szCs w:val="21"/>
              </w:rPr>
              <w:t>9</w:t>
            </w:r>
            <w:r w:rsidRPr="003A240F">
              <w:rPr>
                <w:szCs w:val="21"/>
              </w:rPr>
              <w:t>.88</w:t>
            </w:r>
          </w:p>
        </w:tc>
      </w:tr>
    </w:tbl>
    <w:p w14:paraId="13E773EA" w14:textId="4DC01EE0" w:rsidR="00DE400D" w:rsidRDefault="00DE400D" w:rsidP="00A41ABD">
      <w:pPr>
        <w:snapToGrid w:val="0"/>
        <w:spacing w:line="360" w:lineRule="auto"/>
        <w:ind w:firstLine="420"/>
        <w:rPr>
          <w:szCs w:val="21"/>
        </w:rPr>
      </w:pPr>
    </w:p>
    <w:p w14:paraId="5E6D5DBA" w14:textId="43F27C5C" w:rsidR="0027494A" w:rsidRDefault="0027494A" w:rsidP="00A41ABD">
      <w:pPr>
        <w:snapToGrid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从数据中可见，测得的电阻阻值比理论值普遍偏小</w:t>
      </w:r>
      <w:r w:rsidR="00430B97">
        <w:rPr>
          <w:rFonts w:hint="eastAsia"/>
          <w:szCs w:val="21"/>
        </w:rPr>
        <w:t>，</w:t>
      </w:r>
      <w:r w:rsidR="001A11DD">
        <w:rPr>
          <w:rFonts w:hint="eastAsia"/>
          <w:szCs w:val="21"/>
        </w:rPr>
        <w:t>可能是</w:t>
      </w:r>
      <w:r w:rsidR="00EC4566">
        <w:rPr>
          <w:rFonts w:hint="eastAsia"/>
          <w:szCs w:val="21"/>
        </w:rPr>
        <w:t>这一批电阻</w:t>
      </w:r>
      <w:r w:rsidR="0045461F">
        <w:rPr>
          <w:rFonts w:hint="eastAsia"/>
          <w:szCs w:val="21"/>
        </w:rPr>
        <w:t>的普遍误差，也可能是</w:t>
      </w:r>
      <w:r w:rsidR="008766FD">
        <w:rPr>
          <w:rFonts w:hint="eastAsia"/>
          <w:szCs w:val="21"/>
        </w:rPr>
        <w:t>该万用表测量电阻时所出现的固定误差，所以才导致测量出的结果都偏小。</w:t>
      </w:r>
    </w:p>
    <w:p w14:paraId="0B5F57EE" w14:textId="2DE949BF" w:rsidR="00CC603C" w:rsidRPr="00CC603C" w:rsidRDefault="00C918F8" w:rsidP="00CC603C">
      <w:pPr>
        <w:snapToGrid w:val="0"/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可计算得到</w:t>
      </w:r>
      <m:oMath>
        <m:r>
          <w:rPr>
            <w:rFonts w:ascii="Cambria Math" w:hAnsi="Cambria Math"/>
            <w:szCs w:val="21"/>
          </w:rPr>
          <m:t>200k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  <w:r>
        <w:rPr>
          <w:rFonts w:hint="eastAsia"/>
          <w:szCs w:val="21"/>
        </w:rPr>
        <w:t>电阻测量平均值为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197.5+198.4+196.4+198.5+197.9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5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=197.74k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  <w:r>
        <w:rPr>
          <w:rFonts w:hint="eastAsia"/>
          <w:szCs w:val="21"/>
        </w:rPr>
        <w:t>，</w:t>
      </w:r>
      <w:r w:rsidR="0062131B">
        <w:rPr>
          <w:rFonts w:hint="eastAsia"/>
          <w:szCs w:val="21"/>
        </w:rPr>
        <w:t>相对误差为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2.26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200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=0.0113</m:t>
        </m:r>
      </m:oMath>
      <w:r w:rsidR="00CC603C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10k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  <w:r w:rsidR="00CC603C">
        <w:rPr>
          <w:rFonts w:hint="eastAsia"/>
          <w:szCs w:val="21"/>
        </w:rPr>
        <w:t>电阻测量平均值为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9.88+9.89+9.89+9.89+9.88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5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=9.886k</m:t>
        </m:r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</m:oMath>
      <w:r w:rsidR="00CC603C">
        <w:rPr>
          <w:rFonts w:hint="eastAsia"/>
          <w:szCs w:val="21"/>
        </w:rPr>
        <w:t>，</w:t>
      </w:r>
      <w:r w:rsidR="00C446BB">
        <w:rPr>
          <w:rFonts w:hint="eastAsia"/>
          <w:szCs w:val="21"/>
        </w:rPr>
        <w:t>相对误差为</w:t>
      </w:r>
      <m:oMath>
        <m:r>
          <w:rPr>
            <w:rFonts w:ascii="Cambria Math" w:hAnsi="Cambria Math"/>
            <w:szCs w:val="21"/>
          </w:rPr>
          <m:t>\frac{0.114}{10}=0.0114</m:t>
        </m:r>
      </m:oMath>
      <w:r w:rsidR="00C446BB">
        <w:rPr>
          <w:rFonts w:hint="eastAsia"/>
          <w:szCs w:val="21"/>
        </w:rPr>
        <w:t>。误差都在可接受范围内。</w:t>
      </w:r>
    </w:p>
    <w:p w14:paraId="21CE33D7" w14:textId="6BC494AB" w:rsidR="00580791" w:rsidRPr="00580791" w:rsidRDefault="00580791" w:rsidP="00580791">
      <w:pPr>
        <w:pStyle w:val="a9"/>
        <w:numPr>
          <w:ilvl w:val="0"/>
          <w:numId w:val="5"/>
        </w:numPr>
        <w:snapToGrid w:val="0"/>
        <w:spacing w:line="360" w:lineRule="auto"/>
        <w:ind w:firstLineChars="0"/>
        <w:rPr>
          <w:b/>
          <w:szCs w:val="21"/>
        </w:rPr>
      </w:pPr>
      <w:r w:rsidRPr="00580791">
        <w:rPr>
          <w:rFonts w:hint="eastAsia"/>
          <w:b/>
          <w:szCs w:val="21"/>
        </w:rPr>
        <w:t>用数字万用表测量直流电压并通过计算获得电流值</w:t>
      </w:r>
    </w:p>
    <w:p w14:paraId="46E3E7FF" w14:textId="1F79EB17" w:rsidR="00343BF1" w:rsidRPr="00343BF1" w:rsidRDefault="00950961" w:rsidP="00343BF1">
      <w:pPr>
        <w:snapToGrid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理论计算可以得到，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Pr="00950961">
        <w:rPr>
          <w:rFonts w:hint="eastAsia"/>
          <w:szCs w:val="21"/>
        </w:rPr>
        <w:t>两端电压理论值大小为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m:rPr>
                <m:lit/>
                <m:sty m:val="p"/>
              </m:rPr>
              <w:rPr>
                <w:rFonts w:ascii="Cambria Math" w:hAnsi="Cambria Math" w:hint="eastAsia"/>
                <w:szCs w:val="21"/>
              </w:rPr>
              <m:t>//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U</m:t>
            </m:r>
            <m:ctrlPr>
              <w:rPr>
                <w:rFonts w:ascii="Cambria Math" w:eastAsia="微软雅黑" w:hAnsi="Cambria Math" w:cs="微软雅黑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m:rPr>
                <m:lit/>
                <m:sty m:val="p"/>
              </m:rPr>
              <w:rPr>
                <w:rFonts w:ascii="Cambria Math" w:hAnsi="Cambria Math" w:hint="eastAsia"/>
                <w:szCs w:val="21"/>
              </w:rPr>
              <m:t>//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m:rPr>
                <m:lit/>
                <m:sty m:val="p"/>
              </m:rPr>
              <w:rPr>
                <w:rFonts w:ascii="Cambria Math" w:hAnsi="Cambria Math" w:hint="eastAsia"/>
                <w:szCs w:val="21"/>
              </w:rPr>
              <m:t>//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=9.6</m:t>
        </m:r>
        <m:r>
          <m:rPr>
            <m:sty m:val="p"/>
          </m:rPr>
          <w:rPr>
            <w:rFonts w:ascii="Cambria Math" w:hAnsi="Cambria Math"/>
            <w:szCs w:val="21"/>
          </w:rPr>
          <m:t>V</m:t>
        </m:r>
      </m:oMath>
      <w:r w:rsidR="00730AFF">
        <w:rPr>
          <w:rFonts w:hint="eastAsia"/>
          <w:szCs w:val="21"/>
        </w:rPr>
        <w:t>，而流经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  <w:r w:rsidR="00730AFF">
        <w:rPr>
          <w:rFonts w:hint="eastAsia"/>
          <w:szCs w:val="21"/>
        </w:rPr>
        <w:t>的电流大小为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hAnsi="Cambria Math"/>
                <w:szCs w:val="21"/>
              </w:rPr>
              <m:t>//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hAnsi="Cambria Math"/>
                <w:szCs w:val="21"/>
              </w:rPr>
              <m:t>//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den>
        </m:f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  <w:szCs w:val="21"/>
              </w:rPr>
              <m:t>//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  <w:szCs w:val="21"/>
              </w:rPr>
              <m:t>//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den>
        </m:f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=0.12mA</m:t>
        </m:r>
      </m:oMath>
      <w:r w:rsidR="00F51E26">
        <w:rPr>
          <w:rFonts w:hint="eastAsia"/>
          <w:szCs w:val="21"/>
        </w:rPr>
        <w:t>。实际测量得到，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114B25">
        <w:rPr>
          <w:rFonts w:hint="eastAsia"/>
          <w:szCs w:val="21"/>
        </w:rPr>
        <w:t>两端电压为</w:t>
      </w:r>
      <m:oMath>
        <m:r>
          <w:rPr>
            <w:rFonts w:ascii="Cambria Math" w:hAnsi="Cambria Math"/>
            <w:szCs w:val="21"/>
          </w:rPr>
          <m:t>9.42V</m:t>
        </m:r>
      </m:oMath>
      <w:r w:rsidR="00114B25">
        <w:rPr>
          <w:rFonts w:hint="eastAsia"/>
          <w:szCs w:val="21"/>
        </w:rPr>
        <w:t>，</w:t>
      </w:r>
      <w:r w:rsidR="00197450">
        <w:rPr>
          <w:rFonts w:hint="eastAsia"/>
          <w:szCs w:val="21"/>
        </w:rPr>
        <w:t>而流经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</m:oMath>
      <w:r w:rsidR="00197450">
        <w:rPr>
          <w:rFonts w:hint="eastAsia"/>
          <w:szCs w:val="21"/>
        </w:rPr>
        <w:t>的电流大小实际为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=0.1175mA</m:t>
        </m:r>
      </m:oMath>
      <w:r w:rsidR="00197450">
        <w:rPr>
          <w:rFonts w:hint="eastAsia"/>
          <w:szCs w:val="21"/>
        </w:rPr>
        <w:t>，</w:t>
      </w:r>
      <w:r w:rsidR="00343BF1">
        <w:rPr>
          <w:rFonts w:hint="eastAsia"/>
          <w:szCs w:val="21"/>
        </w:rPr>
        <w:t>得到的结果与理论比较相符，相对误差分别为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Δ</m:t>
            </m:r>
            <m:r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0.18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9.6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≈</m:t>
        </m:r>
        <m:r>
          <w:rPr>
            <w:rFonts w:ascii="Cambria Math" w:hAnsi="Cambria Math"/>
            <w:szCs w:val="21"/>
          </w:rPr>
          <m:t>0.01875</m:t>
        </m:r>
      </m:oMath>
      <w:r w:rsidR="00343BF1">
        <w:rPr>
          <w:rFonts w:hint="eastAsia"/>
          <w:szCs w:val="21"/>
        </w:rPr>
        <w:t>，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Δ</m:t>
            </m:r>
            <m:r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0.0025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0.12</m:t>
            </m:r>
            <m:ctrlPr>
              <w:rPr>
                <w:rFonts w:ascii="Cambria Math" w:hAnsi="Cambria Math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≈</m:t>
        </m:r>
        <m:r>
          <w:rPr>
            <w:rFonts w:ascii="Cambria Math" w:hAnsi="Cambria Math"/>
            <w:szCs w:val="21"/>
          </w:rPr>
          <m:t>0.02083</m:t>
        </m:r>
      </m:oMath>
      <w:r w:rsidR="00343BF1">
        <w:rPr>
          <w:rFonts w:hint="eastAsia"/>
          <w:szCs w:val="21"/>
        </w:rPr>
        <w:t>，都在正常误差范围内。</w:t>
      </w:r>
    </w:p>
    <w:p w14:paraId="7EA77127" w14:textId="5452FA45" w:rsidR="00580791" w:rsidRPr="00580791" w:rsidRDefault="00580791" w:rsidP="00580791">
      <w:pPr>
        <w:pStyle w:val="a9"/>
        <w:numPr>
          <w:ilvl w:val="0"/>
          <w:numId w:val="5"/>
        </w:numPr>
        <w:snapToGrid w:val="0"/>
        <w:spacing w:line="360" w:lineRule="auto"/>
        <w:ind w:firstLineChars="0"/>
        <w:rPr>
          <w:b/>
          <w:szCs w:val="21"/>
        </w:rPr>
      </w:pPr>
      <w:r w:rsidRPr="00580791">
        <w:rPr>
          <w:rFonts w:hint="eastAsia"/>
          <w:b/>
          <w:szCs w:val="21"/>
        </w:rPr>
        <w:t>观察示波器的校准信号</w:t>
      </w:r>
    </w:p>
    <w:p w14:paraId="6EF1C23D" w14:textId="662968F1" w:rsidR="000771C5" w:rsidRDefault="00532382" w:rsidP="000771C5">
      <w:pPr>
        <w:snapToGrid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由示波器测得其校准信号为</w:t>
      </w:r>
      <w:r w:rsidR="004F16A9">
        <w:rPr>
          <w:rFonts w:hint="eastAsia"/>
          <w:szCs w:val="21"/>
        </w:rPr>
        <w:t>方波</w:t>
      </w:r>
      <w:r w:rsidR="008F79C0">
        <w:rPr>
          <w:rFonts w:hint="eastAsia"/>
          <w:szCs w:val="21"/>
        </w:rPr>
        <w:t>，幅度为</w:t>
      </w:r>
      <m:oMath>
        <m:r>
          <w:rPr>
            <w:rFonts w:ascii="Cambria Math" w:hAnsi="Cambria Math"/>
            <w:szCs w:val="21"/>
          </w:rPr>
          <m:t>2.49V</m:t>
        </m:r>
      </m:oMath>
      <w:r w:rsidR="008F79C0">
        <w:rPr>
          <w:rFonts w:hint="eastAsia"/>
          <w:szCs w:val="21"/>
        </w:rPr>
        <w:t>，</w:t>
      </w:r>
      <w:r w:rsidR="000771C5">
        <w:rPr>
          <w:rFonts w:hint="eastAsia"/>
          <w:szCs w:val="21"/>
        </w:rPr>
        <w:t>校准信号周期为</w:t>
      </w:r>
      <m:oMath>
        <m:r>
          <w:rPr>
            <w:rFonts w:ascii="Cambria Math" w:hAnsi="Cambria Math"/>
            <w:szCs w:val="21"/>
          </w:rPr>
          <m:t>1.0012kHz</m:t>
        </m:r>
      </m:oMath>
      <w:r w:rsidR="000771C5">
        <w:rPr>
          <w:rFonts w:hint="eastAsia"/>
          <w:szCs w:val="21"/>
        </w:rPr>
        <w:t>，</w:t>
      </w:r>
      <w:r w:rsidR="00AA21ED">
        <w:rPr>
          <w:rFonts w:hint="eastAsia"/>
          <w:szCs w:val="21"/>
        </w:rPr>
        <w:t>示波器图像见下图：</w:t>
      </w:r>
    </w:p>
    <w:p w14:paraId="1AEFDFAB" w14:textId="77777777" w:rsidR="00D13995" w:rsidRDefault="007C06DD" w:rsidP="00D13995">
      <w:pPr>
        <w:keepNext/>
        <w:snapToGrid w:val="0"/>
        <w:spacing w:line="360" w:lineRule="auto"/>
        <w:jc w:val="center"/>
      </w:pPr>
      <w:r>
        <w:rPr>
          <w:noProof/>
          <w:szCs w:val="21"/>
        </w:rPr>
        <w:lastRenderedPageBreak/>
        <w:drawing>
          <wp:inline distT="0" distB="0" distL="0" distR="0" wp14:anchorId="7BFF0DD2" wp14:editId="3885D75B">
            <wp:extent cx="4533545" cy="3398520"/>
            <wp:effectExtent l="0" t="0" r="635" b="0"/>
            <wp:docPr id="2208" name="图片 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932" cy="34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D112" w14:textId="1A1A087B" w:rsidR="00AA21ED" w:rsidRDefault="00D13995" w:rsidP="00D13995">
      <w:pPr>
        <w:pStyle w:val="af2"/>
        <w:jc w:val="center"/>
        <w:rPr>
          <w:szCs w:val="21"/>
        </w:rPr>
      </w:pPr>
      <w:r>
        <w:rPr>
          <w:rFonts w:hint="eastAsia"/>
        </w:rPr>
        <w:t>图</w:t>
      </w:r>
      <w:r w:rsidR="003F22B4">
        <w:fldChar w:fldCharType="begin"/>
      </w:r>
      <w:r w:rsidR="003F22B4">
        <w:instrText xml:space="preserve"> </w:instrText>
      </w:r>
      <w:r w:rsidR="003F22B4">
        <w:rPr>
          <w:rFonts w:hint="eastAsia"/>
        </w:rPr>
        <w:instrText xml:space="preserve">SEQ </w:instrText>
      </w:r>
      <w:r w:rsidR="003F22B4">
        <w:rPr>
          <w:rFonts w:hint="eastAsia"/>
        </w:rPr>
        <w:instrText>图表</w:instrText>
      </w:r>
      <w:r w:rsidR="003F22B4">
        <w:rPr>
          <w:rFonts w:hint="eastAsia"/>
        </w:rPr>
        <w:instrText xml:space="preserve"> \* ARABIC</w:instrText>
      </w:r>
      <w:r w:rsidR="003F22B4">
        <w:instrText xml:space="preserve"> </w:instrText>
      </w:r>
      <w:r w:rsidR="003F22B4">
        <w:fldChar w:fldCharType="separate"/>
      </w:r>
      <w:r w:rsidR="003F22B4">
        <w:rPr>
          <w:noProof/>
        </w:rPr>
        <w:t>2</w:t>
      </w:r>
      <w:r w:rsidR="003F22B4">
        <w:fldChar w:fldCharType="end"/>
      </w:r>
      <w:r>
        <w:t xml:space="preserve"> </w:t>
      </w:r>
      <w:r w:rsidR="00FC1534">
        <w:rPr>
          <w:rFonts w:hint="eastAsia"/>
        </w:rPr>
        <w:t>校准信号波形</w:t>
      </w:r>
    </w:p>
    <w:p w14:paraId="742C3D87" w14:textId="62BD2F37" w:rsidR="007C06DD" w:rsidRDefault="006839EF" w:rsidP="004953B3">
      <w:pPr>
        <w:snapToGrid w:val="0"/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而波形信息见下图：</w:t>
      </w:r>
    </w:p>
    <w:p w14:paraId="562DD664" w14:textId="77777777" w:rsidR="00B418F4" w:rsidRDefault="002442C6" w:rsidP="00B418F4">
      <w:pPr>
        <w:keepNext/>
        <w:snapToGrid w:val="0"/>
        <w:spacing w:line="360" w:lineRule="auto"/>
        <w:jc w:val="center"/>
      </w:pPr>
      <w:r>
        <w:rPr>
          <w:noProof/>
          <w:szCs w:val="21"/>
        </w:rPr>
        <w:drawing>
          <wp:inline distT="0" distB="0" distL="0" distR="0" wp14:anchorId="6E636365" wp14:editId="61CFFB50">
            <wp:extent cx="4564042" cy="3421380"/>
            <wp:effectExtent l="0" t="0" r="8255" b="7620"/>
            <wp:docPr id="2209" name="图片 2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90" cy="342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1B3A" w14:textId="2F8F9555" w:rsidR="006839EF" w:rsidRDefault="00B418F4" w:rsidP="00B418F4">
      <w:pPr>
        <w:pStyle w:val="af2"/>
        <w:jc w:val="center"/>
        <w:rPr>
          <w:szCs w:val="21"/>
        </w:rPr>
      </w:pPr>
      <w:r>
        <w:rPr>
          <w:rFonts w:hint="eastAsia"/>
        </w:rPr>
        <w:t>图</w:t>
      </w:r>
      <w:r w:rsidR="003F22B4">
        <w:fldChar w:fldCharType="begin"/>
      </w:r>
      <w:r w:rsidR="003F22B4">
        <w:instrText xml:space="preserve"> </w:instrText>
      </w:r>
      <w:r w:rsidR="003F22B4">
        <w:rPr>
          <w:rFonts w:hint="eastAsia"/>
        </w:rPr>
        <w:instrText xml:space="preserve">SEQ </w:instrText>
      </w:r>
      <w:r w:rsidR="003F22B4">
        <w:rPr>
          <w:rFonts w:hint="eastAsia"/>
        </w:rPr>
        <w:instrText>图表</w:instrText>
      </w:r>
      <w:r w:rsidR="003F22B4">
        <w:rPr>
          <w:rFonts w:hint="eastAsia"/>
        </w:rPr>
        <w:instrText xml:space="preserve"> \* ARABIC</w:instrText>
      </w:r>
      <w:r w:rsidR="003F22B4">
        <w:instrText xml:space="preserve"> </w:instrText>
      </w:r>
      <w:r w:rsidR="003F22B4">
        <w:fldChar w:fldCharType="separate"/>
      </w:r>
      <w:r w:rsidR="003F22B4">
        <w:rPr>
          <w:noProof/>
        </w:rPr>
        <w:t>3</w:t>
      </w:r>
      <w:r w:rsidR="003F22B4">
        <w:fldChar w:fldCharType="end"/>
      </w:r>
      <w:r w:rsidR="002056B4">
        <w:t xml:space="preserve"> </w:t>
      </w:r>
      <w:r>
        <w:rPr>
          <w:rFonts w:hint="eastAsia"/>
        </w:rPr>
        <w:t>校准信号信息</w:t>
      </w:r>
    </w:p>
    <w:p w14:paraId="569FE609" w14:textId="47CE66A3" w:rsidR="002442C6" w:rsidRPr="000771C5" w:rsidRDefault="00D0444F" w:rsidP="002442C6">
      <w:pPr>
        <w:snapToGrid w:val="0"/>
        <w:spacing w:line="360" w:lineRule="auto"/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后续试验可以利用该校准信号，对示波器探头进行调试，达到最佳补偿。</w:t>
      </w:r>
    </w:p>
    <w:p w14:paraId="78ACF241" w14:textId="05FCC246" w:rsidR="00580791" w:rsidRPr="00CF6BFA" w:rsidRDefault="00580791" w:rsidP="00CF6BFA">
      <w:pPr>
        <w:pStyle w:val="a9"/>
        <w:numPr>
          <w:ilvl w:val="0"/>
          <w:numId w:val="5"/>
        </w:numPr>
        <w:snapToGrid w:val="0"/>
        <w:spacing w:line="360" w:lineRule="auto"/>
        <w:ind w:firstLineChars="0"/>
        <w:rPr>
          <w:b/>
          <w:bCs/>
          <w:szCs w:val="21"/>
        </w:rPr>
      </w:pPr>
      <w:r w:rsidRPr="00CF6BFA">
        <w:rPr>
          <w:rFonts w:hint="eastAsia"/>
          <w:b/>
          <w:bCs/>
          <w:szCs w:val="21"/>
        </w:rPr>
        <w:t>用示波器测量函数信号发生器输出的脉冲波形的幅度、频率与占空比</w:t>
      </w:r>
    </w:p>
    <w:p w14:paraId="31313B4C" w14:textId="7F43F9C0" w:rsidR="008100FC" w:rsidRDefault="00435DA0" w:rsidP="008100FC">
      <w:pPr>
        <w:snapToGrid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示波器测量函数信号发生器输出的方波，得到其幅度为</w:t>
      </w:r>
      <m:oMath>
        <m:r>
          <w:rPr>
            <w:rFonts w:ascii="Cambria Math" w:hAnsi="Cambria Math"/>
            <w:szCs w:val="21"/>
          </w:rPr>
          <m:t>5.0V</m:t>
        </m:r>
      </m:oMath>
      <w:r>
        <w:rPr>
          <w:rFonts w:hint="eastAsia"/>
          <w:szCs w:val="21"/>
        </w:rPr>
        <w:t>，</w:t>
      </w:r>
      <w:r w:rsidR="008100FC">
        <w:rPr>
          <w:rFonts w:hint="eastAsia"/>
          <w:szCs w:val="21"/>
        </w:rPr>
        <w:t>频率为</w:t>
      </w:r>
      <m:oMath>
        <m:r>
          <w:rPr>
            <w:rFonts w:ascii="Cambria Math" w:hAnsi="Cambria Math"/>
            <w:szCs w:val="21"/>
          </w:rPr>
          <m:t>100.00Hz</m:t>
        </m:r>
      </m:oMath>
      <w:r w:rsidR="008100FC">
        <w:rPr>
          <w:rFonts w:hint="eastAsia"/>
          <w:szCs w:val="21"/>
        </w:rPr>
        <w:t>，占空比为</w:t>
      </w:r>
      <m:oMath>
        <m:r>
          <w:rPr>
            <w:rFonts w:ascii="Cambria Math" w:hAnsi="Cambria Math"/>
            <w:szCs w:val="21"/>
          </w:rPr>
          <m:t>70.1%</m:t>
        </m:r>
      </m:oMath>
      <w:r w:rsidR="008100FC">
        <w:rPr>
          <w:rFonts w:hint="eastAsia"/>
          <w:szCs w:val="21"/>
        </w:rPr>
        <w:t>。</w:t>
      </w:r>
      <w:r w:rsidR="00296DA5">
        <w:rPr>
          <w:rFonts w:hint="eastAsia"/>
          <w:szCs w:val="21"/>
        </w:rPr>
        <w:t>示波器显示图像见下图：</w:t>
      </w:r>
    </w:p>
    <w:p w14:paraId="0B0238B5" w14:textId="77777777" w:rsidR="002056B4" w:rsidRDefault="005062E7" w:rsidP="002056B4">
      <w:pPr>
        <w:keepNext/>
        <w:snapToGrid w:val="0"/>
        <w:spacing w:line="360" w:lineRule="auto"/>
        <w:jc w:val="center"/>
      </w:pPr>
      <w:r>
        <w:rPr>
          <w:noProof/>
          <w:szCs w:val="21"/>
        </w:rPr>
        <w:lastRenderedPageBreak/>
        <w:drawing>
          <wp:inline distT="0" distB="0" distL="0" distR="0" wp14:anchorId="4EBDD361" wp14:editId="520F4640">
            <wp:extent cx="4604701" cy="3451860"/>
            <wp:effectExtent l="0" t="0" r="5715" b="0"/>
            <wp:docPr id="2210" name="图片 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28" cy="34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4823" w14:textId="6226FDFD" w:rsidR="00296DA5" w:rsidRPr="008100FC" w:rsidRDefault="002056B4" w:rsidP="002056B4">
      <w:pPr>
        <w:pStyle w:val="af2"/>
        <w:jc w:val="center"/>
        <w:rPr>
          <w:rFonts w:ascii="Calibri" w:eastAsia="宋体" w:hAnsi="Calibri" w:cs="Times New Roman" w:hint="eastAsia"/>
          <w:szCs w:val="21"/>
        </w:rPr>
      </w:pPr>
      <w:r>
        <w:rPr>
          <w:rFonts w:hint="eastAsia"/>
        </w:rPr>
        <w:t>图</w:t>
      </w:r>
      <w:r w:rsidR="003F22B4">
        <w:fldChar w:fldCharType="begin"/>
      </w:r>
      <w:r w:rsidR="003F22B4">
        <w:instrText xml:space="preserve"> </w:instrText>
      </w:r>
      <w:r w:rsidR="003F22B4">
        <w:rPr>
          <w:rFonts w:hint="eastAsia"/>
        </w:rPr>
        <w:instrText xml:space="preserve">SEQ </w:instrText>
      </w:r>
      <w:r w:rsidR="003F22B4">
        <w:rPr>
          <w:rFonts w:hint="eastAsia"/>
        </w:rPr>
        <w:instrText>图表</w:instrText>
      </w:r>
      <w:r w:rsidR="003F22B4">
        <w:rPr>
          <w:rFonts w:hint="eastAsia"/>
        </w:rPr>
        <w:instrText xml:space="preserve"> \* ARABIC</w:instrText>
      </w:r>
      <w:r w:rsidR="003F22B4">
        <w:instrText xml:space="preserve"> </w:instrText>
      </w:r>
      <w:r w:rsidR="003F22B4">
        <w:fldChar w:fldCharType="separate"/>
      </w:r>
      <w:r w:rsidR="003F22B4">
        <w:rPr>
          <w:noProof/>
        </w:rPr>
        <w:t>4</w:t>
      </w:r>
      <w:r w:rsidR="003F22B4">
        <w:fldChar w:fldCharType="end"/>
      </w:r>
      <w:r>
        <w:t xml:space="preserve"> </w:t>
      </w:r>
      <w:r>
        <w:rPr>
          <w:rFonts w:hint="eastAsia"/>
        </w:rPr>
        <w:t>函数信号发生器输出波形与信息</w:t>
      </w:r>
    </w:p>
    <w:p w14:paraId="216C70FD" w14:textId="77777777" w:rsidR="009C1467" w:rsidRPr="003D0553" w:rsidRDefault="00F43A70" w:rsidP="003E4794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  <w:b/>
          <w:sz w:val="28"/>
        </w:rPr>
      </w:pPr>
      <w:r w:rsidRPr="003D0553">
        <w:rPr>
          <w:rFonts w:ascii="Times New Roman" w:hAnsi="Times New Roman" w:hint="eastAsia"/>
          <w:b/>
          <w:sz w:val="28"/>
        </w:rPr>
        <w:t>实验</w:t>
      </w:r>
      <w:r w:rsidR="003F734A">
        <w:rPr>
          <w:rFonts w:ascii="Times New Roman" w:hAnsi="Times New Roman" w:hint="eastAsia"/>
          <w:b/>
          <w:sz w:val="28"/>
        </w:rPr>
        <w:t>总结</w:t>
      </w:r>
    </w:p>
    <w:p w14:paraId="321B9624" w14:textId="380AD25F" w:rsidR="00056BE1" w:rsidRDefault="004953B3" w:rsidP="008C682A">
      <w:pPr>
        <w:ind w:firstLine="420"/>
      </w:pPr>
      <w:r>
        <w:rPr>
          <w:rFonts w:hint="eastAsia"/>
        </w:rPr>
        <w:t>通过</w:t>
      </w:r>
      <w:r w:rsidR="007E1E24">
        <w:rPr>
          <w:rFonts w:hint="eastAsia"/>
        </w:rPr>
        <w:t>该实验</w:t>
      </w:r>
      <w:r w:rsidR="005F578F">
        <w:rPr>
          <w:rFonts w:hint="eastAsia"/>
        </w:rPr>
        <w:t>，我</w:t>
      </w:r>
      <w:r w:rsidR="00EA6EBB">
        <w:rPr>
          <w:rFonts w:hint="eastAsia"/>
        </w:rPr>
        <w:t>掌握了</w:t>
      </w:r>
      <w:r w:rsidR="00056BE1">
        <w:rPr>
          <w:rFonts w:hint="eastAsia"/>
        </w:rPr>
        <w:t>面包板、</w:t>
      </w:r>
      <w:r w:rsidR="00582E95">
        <w:rPr>
          <w:rFonts w:hint="eastAsia"/>
        </w:rPr>
        <w:t>数字万用表</w:t>
      </w:r>
      <w:r w:rsidR="00056BE1">
        <w:rPr>
          <w:rFonts w:hint="eastAsia"/>
        </w:rPr>
        <w:t>、稳压电源、函数信号发生器</w:t>
      </w:r>
      <w:r w:rsidR="00582E95">
        <w:rPr>
          <w:rFonts w:hint="eastAsia"/>
        </w:rPr>
        <w:t>和</w:t>
      </w:r>
      <w:r w:rsidR="00EA6EBB">
        <w:rPr>
          <w:rFonts w:hint="eastAsia"/>
        </w:rPr>
        <w:t>示波器</w:t>
      </w:r>
      <w:r w:rsidR="00553C92">
        <w:rPr>
          <w:rFonts w:hint="eastAsia"/>
        </w:rPr>
        <w:t>的基本使用方法，</w:t>
      </w:r>
      <w:r w:rsidR="00056BE1">
        <w:rPr>
          <w:rFonts w:hint="eastAsia"/>
        </w:rPr>
        <w:t>知道了面包板哪些孔洞是相连的，</w:t>
      </w:r>
      <w:r w:rsidR="00020652">
        <w:rPr>
          <w:rFonts w:hint="eastAsia"/>
        </w:rPr>
        <w:t>以及</w:t>
      </w:r>
      <w:r w:rsidR="00514318">
        <w:rPr>
          <w:rFonts w:hint="eastAsia"/>
        </w:rPr>
        <w:t>如何使用数字万用表</w:t>
      </w:r>
      <w:r w:rsidR="008B0AE1">
        <w:rPr>
          <w:rFonts w:hint="eastAsia"/>
        </w:rPr>
        <w:t>测量电压、电阻等数据</w:t>
      </w:r>
      <w:r w:rsidR="00514318">
        <w:rPr>
          <w:rFonts w:hint="eastAsia"/>
        </w:rPr>
        <w:t>，</w:t>
      </w:r>
      <w:r w:rsidR="00020652">
        <w:rPr>
          <w:rFonts w:hint="eastAsia"/>
        </w:rPr>
        <w:t>如何</w:t>
      </w:r>
      <w:r w:rsidR="00514318">
        <w:rPr>
          <w:rFonts w:hint="eastAsia"/>
        </w:rPr>
        <w:t>使用</w:t>
      </w:r>
      <w:r w:rsidR="00F37AA8">
        <w:rPr>
          <w:rFonts w:hint="eastAsia"/>
        </w:rPr>
        <w:t>稳压模块产生直流电压</w:t>
      </w:r>
      <w:r w:rsidR="0038603A">
        <w:rPr>
          <w:rFonts w:hint="eastAsia"/>
        </w:rPr>
        <w:t>，</w:t>
      </w:r>
      <w:r w:rsidR="00F37AA8">
        <w:rPr>
          <w:rFonts w:hint="eastAsia"/>
        </w:rPr>
        <w:t>如何使用函数信号发生器</w:t>
      </w:r>
      <w:r w:rsidR="003048C6">
        <w:rPr>
          <w:rFonts w:hint="eastAsia"/>
        </w:rPr>
        <w:t>输出特定周期信号，</w:t>
      </w:r>
      <w:r w:rsidR="007142CD">
        <w:rPr>
          <w:rFonts w:hint="eastAsia"/>
        </w:rPr>
        <w:t>还有示波器的构成</w:t>
      </w:r>
      <w:r w:rsidR="00334143">
        <w:rPr>
          <w:rFonts w:hint="eastAsia"/>
        </w:rPr>
        <w:t>，稳定波形的调试方法与数据的测量方法</w:t>
      </w:r>
      <w:r w:rsidR="001C05F4">
        <w:rPr>
          <w:rFonts w:hint="eastAsia"/>
        </w:rPr>
        <w:t>。</w:t>
      </w:r>
    </w:p>
    <w:p w14:paraId="6143CB39" w14:textId="77777777" w:rsidR="009C1467" w:rsidRPr="003D0553" w:rsidRDefault="00F43A70" w:rsidP="003E4794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  <w:b/>
          <w:sz w:val="28"/>
        </w:rPr>
      </w:pPr>
      <w:r w:rsidRPr="003D0553">
        <w:rPr>
          <w:rFonts w:ascii="Times New Roman" w:hAnsi="Times New Roman" w:hint="eastAsia"/>
          <w:b/>
          <w:sz w:val="28"/>
        </w:rPr>
        <w:t>思考题</w:t>
      </w:r>
      <w:r w:rsidR="0020630A">
        <w:rPr>
          <w:rFonts w:ascii="Times New Roman" w:hAnsi="Times New Roman" w:hint="eastAsia"/>
          <w:b/>
          <w:sz w:val="28"/>
        </w:rPr>
        <w:t>解答</w:t>
      </w:r>
    </w:p>
    <w:p w14:paraId="00D83B74" w14:textId="77777777" w:rsidR="009C1467" w:rsidRPr="00177BA3" w:rsidRDefault="00B34C41" w:rsidP="00B34C41">
      <w:pPr>
        <w:rPr>
          <w:rFonts w:ascii="Times New Roman" w:hAnsi="Times New Roman"/>
          <w:b/>
          <w:bCs/>
        </w:rPr>
      </w:pPr>
      <w:r w:rsidRPr="00177BA3">
        <w:rPr>
          <w:rFonts w:ascii="Times New Roman" w:hAnsi="Times New Roman" w:hint="eastAsia"/>
          <w:b/>
          <w:bCs/>
        </w:rPr>
        <w:t>1</w:t>
      </w:r>
      <w:r w:rsidR="00760D94" w:rsidRPr="00177BA3">
        <w:rPr>
          <w:rFonts w:ascii="Times New Roman" w:hAnsi="Times New Roman" w:hint="eastAsia"/>
          <w:b/>
          <w:bCs/>
        </w:rPr>
        <w:t>．</w:t>
      </w:r>
      <w:r w:rsidR="009D2D89" w:rsidRPr="00177BA3">
        <w:rPr>
          <w:rFonts w:hint="eastAsia"/>
          <w:b/>
          <w:bCs/>
          <w:szCs w:val="21"/>
        </w:rPr>
        <w:t>用数字万用表对电路进行测量时，为什么人体不能触碰被测电路的金属部分？</w:t>
      </w:r>
    </w:p>
    <w:p w14:paraId="026D7A48" w14:textId="14ACD09A" w:rsidR="009C1467" w:rsidRDefault="00B34C41" w:rsidP="00E103E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解答</w:t>
      </w:r>
      <w:r w:rsidR="004E1A20">
        <w:rPr>
          <w:rFonts w:ascii="Times New Roman" w:hAnsi="Times New Roman" w:hint="eastAsia"/>
        </w:rPr>
        <w:t>：</w:t>
      </w:r>
      <w:r w:rsidR="00D26F7C" w:rsidRPr="00D26F7C">
        <w:rPr>
          <w:rFonts w:ascii="Times New Roman" w:hAnsi="Times New Roman" w:hint="eastAsia"/>
        </w:rPr>
        <w:t>人体本身也可以看做一个阻值较大的电阻，在用数字万用表对电路进行测量时，若人体接触到被测电路的金属部分后，相当于将人体内阻接入电路，可能会改变原始电路的结</w:t>
      </w:r>
      <w:r w:rsidR="00D26F7C">
        <w:rPr>
          <w:rFonts w:ascii="Times New Roman" w:hAnsi="Times New Roman" w:hint="eastAsia"/>
        </w:rPr>
        <w:t>构</w:t>
      </w:r>
      <w:r w:rsidR="00D26F7C" w:rsidRPr="00D26F7C">
        <w:rPr>
          <w:rFonts w:ascii="Times New Roman" w:hAnsi="Times New Roman" w:hint="eastAsia"/>
        </w:rPr>
        <w:t>，对测量造成误差。并且，人体接触带点金属本身就具有一定的危险。</w:t>
      </w:r>
    </w:p>
    <w:p w14:paraId="08A9A257" w14:textId="77777777" w:rsidR="00D51097" w:rsidRDefault="00D51097" w:rsidP="00076154">
      <w:pPr>
        <w:rPr>
          <w:rFonts w:ascii="Times New Roman" w:hAnsi="Times New Roman" w:hint="eastAsia"/>
        </w:rPr>
      </w:pPr>
    </w:p>
    <w:p w14:paraId="3CF8C4EB" w14:textId="77777777" w:rsidR="009C1467" w:rsidRPr="00177BA3" w:rsidRDefault="00B34C41">
      <w:pPr>
        <w:rPr>
          <w:rFonts w:ascii="Times New Roman" w:hAnsi="Times New Roman"/>
          <w:b/>
          <w:bCs/>
        </w:rPr>
      </w:pPr>
      <w:r w:rsidRPr="00177BA3">
        <w:rPr>
          <w:rFonts w:ascii="Times New Roman" w:hAnsi="Times New Roman" w:hint="eastAsia"/>
          <w:b/>
          <w:bCs/>
        </w:rPr>
        <w:t>2</w:t>
      </w:r>
      <w:r w:rsidR="00760D94" w:rsidRPr="00177BA3">
        <w:rPr>
          <w:rFonts w:ascii="Times New Roman" w:hAnsi="Times New Roman" w:hint="eastAsia"/>
          <w:b/>
          <w:bCs/>
        </w:rPr>
        <w:t>．</w:t>
      </w:r>
      <w:r w:rsidR="00163901" w:rsidRPr="00177BA3">
        <w:rPr>
          <w:rFonts w:hint="eastAsia"/>
          <w:b/>
          <w:bCs/>
          <w:szCs w:val="21"/>
        </w:rPr>
        <w:t>结合数字万用表测量电阻的原理，用数字万用表测量电路中的某一电阻阻值时，必须将被测电阻从电路中断开吗？为什么？</w:t>
      </w:r>
    </w:p>
    <w:p w14:paraId="2EA74984" w14:textId="29EEE26E" w:rsidR="009C1467" w:rsidRDefault="00B34C41" w:rsidP="00E103E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解答：</w:t>
      </w:r>
      <w:r w:rsidR="0025634A">
        <w:rPr>
          <w:rFonts w:ascii="Times New Roman" w:hAnsi="Times New Roman" w:hint="eastAsia"/>
        </w:rPr>
        <w:t>必须将被测电阻从电路中断开，因为数字万用表测量电阻阻值的原理就是加压求流，假如电阻本身就处于一个闭合电路中，电流就不完全是测量电压产生的，必然会产生误差，甚至可能产生较大的电流烧毁</w:t>
      </w:r>
      <w:r w:rsidR="002D7BDC">
        <w:rPr>
          <w:rFonts w:ascii="Times New Roman" w:hAnsi="Times New Roman" w:hint="eastAsia"/>
        </w:rPr>
        <w:t>万用表</w:t>
      </w:r>
      <w:r w:rsidR="0025634A">
        <w:rPr>
          <w:rFonts w:ascii="Times New Roman" w:hAnsi="Times New Roman" w:hint="eastAsia"/>
        </w:rPr>
        <w:t>。</w:t>
      </w:r>
    </w:p>
    <w:p w14:paraId="762C03CF" w14:textId="77777777" w:rsidR="006F09A3" w:rsidRDefault="006F09A3" w:rsidP="00E103ED">
      <w:pPr>
        <w:ind w:firstLine="420"/>
        <w:rPr>
          <w:rFonts w:ascii="Times New Roman" w:hAnsi="Times New Roman" w:hint="eastAsia"/>
        </w:rPr>
      </w:pPr>
    </w:p>
    <w:p w14:paraId="62BC2BE3" w14:textId="77777777" w:rsidR="00BC212E" w:rsidRPr="00177BA3" w:rsidRDefault="000D0620" w:rsidP="00BC212E">
      <w:pPr>
        <w:rPr>
          <w:rFonts w:ascii="Times New Roman" w:hAnsi="Times New Roman"/>
          <w:b/>
          <w:bCs/>
        </w:rPr>
      </w:pPr>
      <w:r w:rsidRPr="00177BA3">
        <w:rPr>
          <w:rFonts w:ascii="Times New Roman" w:hAnsi="Times New Roman" w:hint="eastAsia"/>
          <w:b/>
          <w:bCs/>
        </w:rPr>
        <w:t>3</w:t>
      </w:r>
      <w:r w:rsidR="00F45F48" w:rsidRPr="00177BA3">
        <w:rPr>
          <w:rFonts w:ascii="Times New Roman" w:hAnsi="Times New Roman" w:hint="eastAsia"/>
          <w:b/>
          <w:bCs/>
        </w:rPr>
        <w:t>．</w:t>
      </w:r>
      <w:r w:rsidR="00BC212E" w:rsidRPr="00177BA3">
        <w:rPr>
          <w:rFonts w:ascii="Times New Roman" w:hAnsi="Times New Roman" w:hint="eastAsia"/>
          <w:b/>
          <w:bCs/>
        </w:rPr>
        <w:t>用示波器观察信号波形时，要达到下面的要求，应分别调整哪些旋钮</w:t>
      </w:r>
      <w:r w:rsidR="00BC212E" w:rsidRPr="00177BA3">
        <w:rPr>
          <w:rFonts w:ascii="Times New Roman" w:hAnsi="Times New Roman" w:hint="eastAsia"/>
          <w:b/>
          <w:bCs/>
        </w:rPr>
        <w:t>?</w:t>
      </w:r>
    </w:p>
    <w:p w14:paraId="67EC829F" w14:textId="77777777" w:rsidR="00BC212E" w:rsidRPr="00177BA3" w:rsidRDefault="00BC212E" w:rsidP="00BC212E">
      <w:pPr>
        <w:rPr>
          <w:rFonts w:ascii="Times New Roman" w:hAnsi="Times New Roman"/>
          <w:b/>
          <w:bCs/>
        </w:rPr>
      </w:pPr>
      <w:r w:rsidRPr="00177BA3">
        <w:rPr>
          <w:rFonts w:ascii="Times New Roman" w:hAnsi="Times New Roman" w:hint="eastAsia"/>
          <w:b/>
          <w:bCs/>
        </w:rPr>
        <w:t>①</w:t>
      </w:r>
      <w:r w:rsidRPr="00177BA3">
        <w:rPr>
          <w:rFonts w:ascii="Times New Roman" w:hAnsi="Times New Roman" w:hint="eastAsia"/>
          <w:b/>
          <w:bCs/>
        </w:rPr>
        <w:t xml:space="preserve"> </w:t>
      </w:r>
      <w:r w:rsidRPr="00177BA3">
        <w:rPr>
          <w:rFonts w:ascii="Times New Roman" w:hAnsi="Times New Roman" w:hint="eastAsia"/>
          <w:b/>
          <w:bCs/>
        </w:rPr>
        <w:t>改变能观察到的周期信号波形的周期数。</w:t>
      </w:r>
    </w:p>
    <w:p w14:paraId="775C01D3" w14:textId="77777777" w:rsidR="00BC212E" w:rsidRPr="00177BA3" w:rsidRDefault="00BC212E" w:rsidP="00BC212E">
      <w:pPr>
        <w:rPr>
          <w:rFonts w:ascii="Times New Roman" w:hAnsi="Times New Roman"/>
          <w:b/>
          <w:bCs/>
        </w:rPr>
      </w:pPr>
      <w:r w:rsidRPr="00177BA3">
        <w:rPr>
          <w:rFonts w:ascii="Times New Roman" w:hAnsi="Times New Roman" w:hint="eastAsia"/>
          <w:b/>
          <w:bCs/>
        </w:rPr>
        <w:t>②</w:t>
      </w:r>
      <w:r w:rsidRPr="00177BA3">
        <w:rPr>
          <w:rFonts w:ascii="Times New Roman" w:hAnsi="Times New Roman" w:hint="eastAsia"/>
          <w:b/>
          <w:bCs/>
        </w:rPr>
        <w:t xml:space="preserve"> </w:t>
      </w:r>
      <w:r w:rsidRPr="00177BA3">
        <w:rPr>
          <w:rFonts w:ascii="Times New Roman" w:hAnsi="Times New Roman" w:hint="eastAsia"/>
          <w:b/>
          <w:bCs/>
        </w:rPr>
        <w:t>改变波形的高度。</w:t>
      </w:r>
    </w:p>
    <w:p w14:paraId="1FBEE35B" w14:textId="667C0C45" w:rsidR="000D0620" w:rsidRDefault="00EE508D" w:rsidP="00E103E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解答：</w:t>
      </w:r>
      <w:r w:rsidR="00632268">
        <w:rPr>
          <w:rFonts w:ascii="Times New Roman" w:hAnsi="Times New Roman" w:hint="eastAsia"/>
        </w:rPr>
        <w:t>①</w:t>
      </w:r>
      <w:r w:rsidR="00963F27">
        <w:rPr>
          <w:rFonts w:ascii="Times New Roman" w:hAnsi="Times New Roman" w:hint="eastAsia"/>
        </w:rPr>
        <w:t>调节</w:t>
      </w:r>
      <w:r w:rsidR="00963F27">
        <w:rPr>
          <w:rFonts w:ascii="Times New Roman" w:hAnsi="Times New Roman" w:hint="eastAsia"/>
        </w:rPr>
        <w:t>Horizontal</w:t>
      </w:r>
      <w:r w:rsidR="00963F27">
        <w:rPr>
          <w:rFonts w:ascii="Times New Roman" w:hAnsi="Times New Roman" w:hint="eastAsia"/>
        </w:rPr>
        <w:t>中的“</w:t>
      </w:r>
      <w:r w:rsidR="00963F27">
        <w:rPr>
          <w:rFonts w:ascii="Times New Roman" w:hAnsi="Times New Roman" w:hint="eastAsia"/>
        </w:rPr>
        <w:t>Push</w:t>
      </w:r>
      <w:r w:rsidR="00C615BC">
        <w:rPr>
          <w:rFonts w:ascii="Times New Roman" w:hAnsi="Times New Roman"/>
        </w:rPr>
        <w:t xml:space="preserve"> </w:t>
      </w:r>
      <w:r w:rsidR="00C615BC">
        <w:rPr>
          <w:rFonts w:ascii="Times New Roman" w:hAnsi="Times New Roman" w:hint="eastAsia"/>
        </w:rPr>
        <w:t>for</w:t>
      </w:r>
      <w:r w:rsidR="00963F27">
        <w:rPr>
          <w:rFonts w:ascii="Times New Roman" w:hAnsi="Times New Roman"/>
        </w:rPr>
        <w:t xml:space="preserve"> F</w:t>
      </w:r>
      <w:r w:rsidR="00963F27">
        <w:rPr>
          <w:rFonts w:ascii="Times New Roman" w:hAnsi="Times New Roman" w:hint="eastAsia"/>
        </w:rPr>
        <w:t>ine</w:t>
      </w:r>
      <w:r w:rsidR="00963F27">
        <w:rPr>
          <w:rFonts w:ascii="Times New Roman" w:hAnsi="Times New Roman" w:hint="eastAsia"/>
        </w:rPr>
        <w:t>”旋钮</w:t>
      </w:r>
      <w:r w:rsidR="005D2DD1">
        <w:rPr>
          <w:rFonts w:ascii="Times New Roman" w:hAnsi="Times New Roman" w:hint="eastAsia"/>
        </w:rPr>
        <w:t>；②</w:t>
      </w:r>
      <w:r w:rsidR="00C615BC">
        <w:rPr>
          <w:rFonts w:ascii="Times New Roman" w:hAnsi="Times New Roman" w:hint="eastAsia"/>
        </w:rPr>
        <w:t>调节</w:t>
      </w:r>
      <w:r w:rsidR="00C615BC">
        <w:rPr>
          <w:rFonts w:ascii="Times New Roman" w:hAnsi="Times New Roman" w:hint="eastAsia"/>
        </w:rPr>
        <w:t>Vertical</w:t>
      </w:r>
      <w:r w:rsidR="00C615BC">
        <w:rPr>
          <w:rFonts w:ascii="Times New Roman" w:hAnsi="Times New Roman" w:hint="eastAsia"/>
        </w:rPr>
        <w:t>中的“</w:t>
      </w:r>
      <w:r w:rsidR="00C615BC">
        <w:rPr>
          <w:rFonts w:ascii="Times New Roman" w:hAnsi="Times New Roman" w:hint="eastAsia"/>
        </w:rPr>
        <w:t>Push</w:t>
      </w:r>
      <w:r w:rsidR="00C615BC">
        <w:rPr>
          <w:rFonts w:ascii="Times New Roman" w:hAnsi="Times New Roman"/>
        </w:rPr>
        <w:t xml:space="preserve"> </w:t>
      </w:r>
      <w:r w:rsidR="00C615BC">
        <w:rPr>
          <w:rFonts w:ascii="Times New Roman" w:hAnsi="Times New Roman" w:hint="eastAsia"/>
        </w:rPr>
        <w:t>for</w:t>
      </w:r>
      <w:r w:rsidR="00C615BC">
        <w:rPr>
          <w:rFonts w:ascii="Times New Roman" w:hAnsi="Times New Roman"/>
        </w:rPr>
        <w:t xml:space="preserve"> F</w:t>
      </w:r>
      <w:r w:rsidR="00C615BC">
        <w:rPr>
          <w:rFonts w:ascii="Times New Roman" w:hAnsi="Times New Roman" w:hint="eastAsia"/>
        </w:rPr>
        <w:t>ine</w:t>
      </w:r>
      <w:r w:rsidR="00C615BC">
        <w:rPr>
          <w:rFonts w:ascii="Times New Roman" w:hAnsi="Times New Roman" w:hint="eastAsia"/>
        </w:rPr>
        <w:t>”旋钮（位于通道键上）。</w:t>
      </w:r>
    </w:p>
    <w:p w14:paraId="63FDC89F" w14:textId="77777777" w:rsidR="00CB1F4A" w:rsidRDefault="00CB1F4A" w:rsidP="00E103ED">
      <w:pPr>
        <w:ind w:firstLine="420"/>
        <w:rPr>
          <w:rFonts w:ascii="Times New Roman" w:hAnsi="Times New Roman" w:hint="eastAsia"/>
        </w:rPr>
      </w:pPr>
    </w:p>
    <w:p w14:paraId="7924DC84" w14:textId="24EEF78C" w:rsidR="009F51B4" w:rsidRPr="00177BA3" w:rsidRDefault="00BC212E" w:rsidP="00951676">
      <w:pPr>
        <w:rPr>
          <w:rFonts w:ascii="Times New Roman" w:hAnsi="Times New Roman"/>
          <w:b/>
          <w:bCs/>
        </w:rPr>
      </w:pPr>
      <w:r w:rsidRPr="00177BA3">
        <w:rPr>
          <w:rFonts w:ascii="Times New Roman" w:hAnsi="Times New Roman" w:hint="eastAsia"/>
          <w:b/>
          <w:bCs/>
        </w:rPr>
        <w:lastRenderedPageBreak/>
        <w:t>4</w:t>
      </w:r>
      <w:r w:rsidRPr="00177BA3">
        <w:rPr>
          <w:rFonts w:ascii="Times New Roman" w:hAnsi="Times New Roman" w:hint="eastAsia"/>
          <w:b/>
          <w:bCs/>
        </w:rPr>
        <w:t>．</w:t>
      </w:r>
      <w:r w:rsidR="009F51B4" w:rsidRPr="00177BA3">
        <w:rPr>
          <w:rFonts w:ascii="Times New Roman" w:hAnsi="Times New Roman" w:hint="eastAsia"/>
          <w:b/>
          <w:bCs/>
        </w:rPr>
        <w:t>如果示波器屏幕上出现如图</w:t>
      </w:r>
      <w:r w:rsidR="00B81A68" w:rsidRPr="00177BA3">
        <w:rPr>
          <w:rFonts w:ascii="Times New Roman" w:hAnsi="Times New Roman"/>
          <w:b/>
          <w:bCs/>
        </w:rPr>
        <w:t>5</w:t>
      </w:r>
      <w:r w:rsidR="009F51B4" w:rsidRPr="00177BA3">
        <w:rPr>
          <w:rFonts w:ascii="Times New Roman" w:hAnsi="Times New Roman" w:hint="eastAsia"/>
          <w:b/>
          <w:bCs/>
        </w:rPr>
        <w:t>所示的几种显示情况，应该如何调节示波器的有关旋钮，才能显示出稳定的便于测量的信号波形</w:t>
      </w:r>
      <w:r w:rsidR="009F51B4" w:rsidRPr="00177BA3">
        <w:rPr>
          <w:rFonts w:ascii="Times New Roman" w:hAnsi="Times New Roman" w:hint="eastAsia"/>
          <w:b/>
          <w:bCs/>
        </w:rPr>
        <w:t>?</w:t>
      </w:r>
    </w:p>
    <w:p w14:paraId="162CB894" w14:textId="045A432D" w:rsidR="009F51B4" w:rsidRDefault="00FB0644" w:rsidP="009F51B4">
      <w:pPr>
        <w:spacing w:line="360" w:lineRule="auto"/>
        <w:ind w:firstLineChars="771" w:firstLine="1619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7728" behindDoc="0" locked="0" layoutInCell="1" allowOverlap="1" wp14:anchorId="2DE75021" wp14:editId="44802D65">
                <wp:simplePos x="0" y="0"/>
                <wp:positionH relativeFrom="column">
                  <wp:posOffset>4366259</wp:posOffset>
                </wp:positionH>
                <wp:positionV relativeFrom="paragraph">
                  <wp:posOffset>58420</wp:posOffset>
                </wp:positionV>
                <wp:extent cx="0" cy="342900"/>
                <wp:effectExtent l="0" t="0" r="19050" b="0"/>
                <wp:wrapNone/>
                <wp:docPr id="2218" name="直接连接符 2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9AC40" id="直接连接符 2218" o:spid="_x0000_s1026" style="position:absolute;left:0;text-align:left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3.8pt,4.6pt" to="343.8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" strokecolor="whit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F9BE88" wp14:editId="4DA4295C">
                <wp:simplePos x="0" y="0"/>
                <wp:positionH relativeFrom="column">
                  <wp:posOffset>2123440</wp:posOffset>
                </wp:positionH>
                <wp:positionV relativeFrom="paragraph">
                  <wp:posOffset>24765</wp:posOffset>
                </wp:positionV>
                <wp:extent cx="25400" cy="36195"/>
                <wp:effectExtent l="0" t="0" r="0" b="0"/>
                <wp:wrapNone/>
                <wp:docPr id="2217" name="椭圆 2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9D43A0" id="椭圆 2217" o:spid="_x0000_s1026" style="position:absolute;left:0;text-align:left;margin-left:167.2pt;margin-top:1.95pt;width:2pt;height:2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" stroked="f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10F3842" wp14:editId="60DE01E1">
                <wp:extent cx="3331845" cy="880745"/>
                <wp:effectExtent l="9525" t="11430" r="11430" b="3175"/>
                <wp:docPr id="1" name="组合 2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1845" cy="880745"/>
                          <a:chOff x="4154" y="8163"/>
                          <a:chExt cx="5247" cy="1387"/>
                        </a:xfrm>
                      </wpg:grpSpPr>
                      <wps:wsp>
                        <wps:cNvPr id="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154" y="8174"/>
                            <a:ext cx="1240" cy="84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934" y="8174"/>
                            <a:ext cx="1240" cy="84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7864" y="8163"/>
                            <a:ext cx="1240" cy="84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4274" y="8174"/>
                            <a:ext cx="140" cy="8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74" y="8174"/>
                            <a:ext cx="100" cy="8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4834" y="8174"/>
                            <a:ext cx="160" cy="8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6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134" y="8174"/>
                            <a:ext cx="120" cy="8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" name="Group 65"/>
                        <wpg:cNvGrpSpPr>
                          <a:grpSpLocks/>
                        </wpg:cNvGrpSpPr>
                        <wpg:grpSpPr bwMode="auto">
                          <a:xfrm>
                            <a:off x="5910" y="8484"/>
                            <a:ext cx="1456" cy="90"/>
                            <a:chOff x="2060" y="14220"/>
                            <a:chExt cx="5759" cy="793"/>
                          </a:xfrm>
                        </wpg:grpSpPr>
                        <wpg:grpSp>
                          <wpg:cNvPr id="11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5900" y="14227"/>
                              <a:ext cx="1919" cy="773"/>
                              <a:chOff x="5901" y="14240"/>
                              <a:chExt cx="1919" cy="773"/>
                            </a:xfrm>
                          </wpg:grpSpPr>
                          <wpg:grpSp>
                            <wpg:cNvPr id="12" name="Group 67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6943" y="14216"/>
                                <a:ext cx="374" cy="422"/>
                                <a:chOff x="10360" y="12800"/>
                                <a:chExt cx="240" cy="440"/>
                              </a:xfrm>
                            </wpg:grpSpPr>
                            <wps:wsp>
                              <wps:cNvPr id="13" name="Arc 68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0360" y="1302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rc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360" y="1280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70"/>
                            <wpg:cNvGrpSpPr>
                              <a:grpSpLocks/>
                            </wpg:cNvGrpSpPr>
                            <wpg:grpSpPr bwMode="auto">
                              <a:xfrm rot="5400000" flipV="1">
                                <a:off x="7422" y="14616"/>
                                <a:ext cx="373" cy="422"/>
                                <a:chOff x="10360" y="12800"/>
                                <a:chExt cx="240" cy="440"/>
                              </a:xfrm>
                            </wpg:grpSpPr>
                            <wps:wsp>
                              <wps:cNvPr id="16" name="Arc 71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0360" y="1302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rc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360" y="1280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9" name="Line 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340" y="14480"/>
                                <a:ext cx="58" cy="31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1" name="Group 74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5984" y="14236"/>
                                <a:ext cx="374" cy="422"/>
                                <a:chOff x="10360" y="12800"/>
                                <a:chExt cx="240" cy="440"/>
                              </a:xfrm>
                            </wpg:grpSpPr>
                            <wps:wsp>
                              <wps:cNvPr id="22" name="Arc 75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0360" y="1302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rc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360" y="1280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" name="Group 77"/>
                            <wpg:cNvGrpSpPr>
                              <a:grpSpLocks/>
                            </wpg:cNvGrpSpPr>
                            <wpg:grpSpPr bwMode="auto">
                              <a:xfrm rot="5400000" flipV="1">
                                <a:off x="6463" y="14616"/>
                                <a:ext cx="373" cy="422"/>
                                <a:chOff x="10360" y="12800"/>
                                <a:chExt cx="240" cy="440"/>
                              </a:xfrm>
                            </wpg:grpSpPr>
                            <wps:wsp>
                              <wps:cNvPr id="25" name="Arc 78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0360" y="1302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rc 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360" y="1280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7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81" y="14480"/>
                                <a:ext cx="58" cy="31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8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861" y="14480"/>
                                <a:ext cx="58" cy="31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8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901" y="14480"/>
                                <a:ext cx="58" cy="31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3980" y="14220"/>
                              <a:ext cx="1919" cy="773"/>
                              <a:chOff x="5901" y="14240"/>
                              <a:chExt cx="1919" cy="773"/>
                            </a:xfrm>
                          </wpg:grpSpPr>
                          <wpg:grpSp>
                            <wpg:cNvPr id="32" name="Group 84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6943" y="14216"/>
                                <a:ext cx="374" cy="422"/>
                                <a:chOff x="10360" y="12800"/>
                                <a:chExt cx="240" cy="440"/>
                              </a:xfrm>
                            </wpg:grpSpPr>
                            <wps:wsp>
                              <wps:cNvPr id="33" name="Arc 85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0360" y="1302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rc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360" y="1280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" name="Group 87"/>
                            <wpg:cNvGrpSpPr>
                              <a:grpSpLocks/>
                            </wpg:cNvGrpSpPr>
                            <wpg:grpSpPr bwMode="auto">
                              <a:xfrm rot="5400000" flipV="1">
                                <a:off x="7422" y="14616"/>
                                <a:ext cx="373" cy="422"/>
                                <a:chOff x="10360" y="12800"/>
                                <a:chExt cx="240" cy="440"/>
                              </a:xfrm>
                            </wpg:grpSpPr>
                            <wps:wsp>
                              <wps:cNvPr id="36" name="Arc 88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0360" y="1302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Arc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360" y="1280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8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340" y="14480"/>
                                <a:ext cx="58" cy="31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9" name="Group 91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5984" y="14236"/>
                                <a:ext cx="374" cy="422"/>
                                <a:chOff x="10360" y="12800"/>
                                <a:chExt cx="240" cy="440"/>
                              </a:xfrm>
                            </wpg:grpSpPr>
                            <wps:wsp>
                              <wps:cNvPr id="40" name="Arc 92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0360" y="1302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Arc 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360" y="1280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2" name="Group 94"/>
                            <wpg:cNvGrpSpPr>
                              <a:grpSpLocks/>
                            </wpg:cNvGrpSpPr>
                            <wpg:grpSpPr bwMode="auto">
                              <a:xfrm rot="5400000" flipV="1">
                                <a:off x="6463" y="14616"/>
                                <a:ext cx="373" cy="422"/>
                                <a:chOff x="10360" y="12800"/>
                                <a:chExt cx="240" cy="440"/>
                              </a:xfrm>
                            </wpg:grpSpPr>
                            <wps:wsp>
                              <wps:cNvPr id="43" name="Arc 95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0360" y="1302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Arc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360" y="1280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5" name="Line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81" y="14480"/>
                                <a:ext cx="58" cy="31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861" y="14480"/>
                                <a:ext cx="58" cy="31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9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901" y="14480"/>
                                <a:ext cx="58" cy="31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8" name="Group 100"/>
                          <wpg:cNvGrpSpPr>
                            <a:grpSpLocks/>
                          </wpg:cNvGrpSpPr>
                          <wpg:grpSpPr bwMode="auto">
                            <a:xfrm>
                              <a:off x="2060" y="14240"/>
                              <a:ext cx="1919" cy="773"/>
                              <a:chOff x="5901" y="14240"/>
                              <a:chExt cx="1919" cy="773"/>
                            </a:xfrm>
                          </wpg:grpSpPr>
                          <wpg:grpSp>
                            <wpg:cNvPr id="49" name="Group 101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6943" y="14216"/>
                                <a:ext cx="374" cy="422"/>
                                <a:chOff x="10360" y="12800"/>
                                <a:chExt cx="240" cy="440"/>
                              </a:xfrm>
                            </wpg:grpSpPr>
                            <wps:wsp>
                              <wps:cNvPr id="50" name="Arc 102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0360" y="1302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Arc 1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360" y="1280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2" name="Group 104"/>
                            <wpg:cNvGrpSpPr>
                              <a:grpSpLocks/>
                            </wpg:cNvGrpSpPr>
                            <wpg:grpSpPr bwMode="auto">
                              <a:xfrm rot="5400000" flipV="1">
                                <a:off x="7422" y="14616"/>
                                <a:ext cx="373" cy="422"/>
                                <a:chOff x="10360" y="12800"/>
                                <a:chExt cx="240" cy="440"/>
                              </a:xfrm>
                            </wpg:grpSpPr>
                            <wps:wsp>
                              <wps:cNvPr id="53" name="Arc 105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0360" y="1302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rc 1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360" y="1280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5" name="Line 1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340" y="14480"/>
                                <a:ext cx="58" cy="31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6" name="Group 108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5984" y="14236"/>
                                <a:ext cx="374" cy="422"/>
                                <a:chOff x="10360" y="12800"/>
                                <a:chExt cx="240" cy="440"/>
                              </a:xfrm>
                            </wpg:grpSpPr>
                            <wps:wsp>
                              <wps:cNvPr id="57" name="Arc 109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0360" y="1302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Arc 1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360" y="1280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9" name="Group 111"/>
                            <wpg:cNvGrpSpPr>
                              <a:grpSpLocks/>
                            </wpg:cNvGrpSpPr>
                            <wpg:grpSpPr bwMode="auto">
                              <a:xfrm rot="5400000" flipV="1">
                                <a:off x="6463" y="14616"/>
                                <a:ext cx="373" cy="422"/>
                                <a:chOff x="10360" y="12800"/>
                                <a:chExt cx="240" cy="440"/>
                              </a:xfrm>
                            </wpg:grpSpPr>
                            <wps:wsp>
                              <wps:cNvPr id="60" name="Arc 112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0360" y="1302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rc 1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360" y="12800"/>
                                  <a:ext cx="240" cy="220"/>
                                </a:xfrm>
                                <a:custGeom>
                                  <a:avLst/>
                                  <a:gdLst>
                                    <a:gd name="T0" fmla="*/ 96 w 21600"/>
                                    <a:gd name="T1" fmla="*/ 0 h 19789"/>
                                    <a:gd name="T2" fmla="*/ 240 w 21600"/>
                                    <a:gd name="T3" fmla="*/ 220 h 19789"/>
                                    <a:gd name="T4" fmla="*/ 0 w 21600"/>
                                    <a:gd name="T5" fmla="*/ 220 h 1978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789" fill="none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</a:path>
                                    <a:path w="21600" h="19789" stroke="0" extrusionOk="0">
                                      <a:moveTo>
                                        <a:pt x="8657" y="-1"/>
                                      </a:moveTo>
                                      <a:cubicBezTo>
                                        <a:pt x="16519" y="3439"/>
                                        <a:pt x="21600" y="11207"/>
                                        <a:pt x="21600" y="19789"/>
                                      </a:cubicBezTo>
                                      <a:lnTo>
                                        <a:pt x="0" y="19789"/>
                                      </a:lnTo>
                                      <a:lnTo>
                                        <a:pt x="8657" y="-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2" name="Lin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81" y="14480"/>
                                <a:ext cx="58" cy="31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11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861" y="14480"/>
                                <a:ext cx="58" cy="31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11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901" y="14480"/>
                                <a:ext cx="58" cy="31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65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4388" y="9090"/>
                            <a:ext cx="4552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FACC5" w14:textId="2031425D" w:rsidR="009F51B4" w:rsidRDefault="009F51B4" w:rsidP="009F51B4">
                              <w:pPr>
                                <w:jc w:val="center"/>
                                <w:rPr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bCs/>
                                  <w:sz w:val="18"/>
                                </w:rPr>
                                <w:t>图</w:t>
                              </w:r>
                              <w:r w:rsidR="00C75FE1">
                                <w:rPr>
                                  <w:bCs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bCs/>
                                  <w:sz w:val="18"/>
                                </w:rPr>
                                <w:t>示波器屏幕上显示的几种图形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6" name="Group 118"/>
                        <wpg:cNvGrpSpPr>
                          <a:grpSpLocks/>
                        </wpg:cNvGrpSpPr>
                        <wpg:grpSpPr bwMode="auto">
                          <a:xfrm>
                            <a:off x="7721" y="8343"/>
                            <a:ext cx="991" cy="462"/>
                            <a:chOff x="6678" y="7572"/>
                            <a:chExt cx="2298" cy="852"/>
                          </a:xfrm>
                        </wpg:grpSpPr>
                        <wpg:grpSp>
                          <wpg:cNvPr id="67" name="Group 119"/>
                          <wpg:cNvGrpSpPr>
                            <a:grpSpLocks/>
                          </wpg:cNvGrpSpPr>
                          <wpg:grpSpPr bwMode="auto">
                            <a:xfrm>
                              <a:off x="6828" y="7944"/>
                              <a:ext cx="925" cy="480"/>
                              <a:chOff x="6840" y="7944"/>
                              <a:chExt cx="925" cy="480"/>
                            </a:xfrm>
                          </wpg:grpSpPr>
                          <wps:wsp>
                            <wps:cNvPr id="68" name="Arc 120"/>
                            <wps:cNvSpPr>
                              <a:spLocks/>
                            </wps:cNvSpPr>
                            <wps:spPr bwMode="auto">
                              <a:xfrm flipV="1">
                                <a:off x="7308" y="7944"/>
                                <a:ext cx="457" cy="480"/>
                              </a:xfrm>
                              <a:custGeom>
                                <a:avLst/>
                                <a:gdLst>
                                  <a:gd name="T0" fmla="*/ 0 w 19640"/>
                                  <a:gd name="T1" fmla="*/ 0 h 21600"/>
                                  <a:gd name="T2" fmla="*/ 457 w 19640"/>
                                  <a:gd name="T3" fmla="*/ 280 h 21600"/>
                                  <a:gd name="T4" fmla="*/ 0 w 19640"/>
                                  <a:gd name="T5" fmla="*/ 480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64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</a:path>
                                  <a:path w="1964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" name="Arc 121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6840" y="7944"/>
                                <a:ext cx="457" cy="480"/>
                              </a:xfrm>
                              <a:custGeom>
                                <a:avLst/>
                                <a:gdLst>
                                  <a:gd name="T0" fmla="*/ 0 w 19640"/>
                                  <a:gd name="T1" fmla="*/ 0 h 21600"/>
                                  <a:gd name="T2" fmla="*/ 457 w 19640"/>
                                  <a:gd name="T3" fmla="*/ 280 h 21600"/>
                                  <a:gd name="T4" fmla="*/ 0 w 19640"/>
                                  <a:gd name="T5" fmla="*/ 480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64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</a:path>
                                  <a:path w="1964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0" name="Group 122"/>
                          <wpg:cNvGrpSpPr>
                            <a:grpSpLocks/>
                          </wpg:cNvGrpSpPr>
                          <wpg:grpSpPr bwMode="auto">
                            <a:xfrm flipV="1">
                              <a:off x="7932" y="7572"/>
                              <a:ext cx="925" cy="480"/>
                              <a:chOff x="6840" y="7944"/>
                              <a:chExt cx="925" cy="480"/>
                            </a:xfrm>
                          </wpg:grpSpPr>
                          <wps:wsp>
                            <wps:cNvPr id="71" name="Arc 123"/>
                            <wps:cNvSpPr>
                              <a:spLocks/>
                            </wps:cNvSpPr>
                            <wps:spPr bwMode="auto">
                              <a:xfrm flipV="1">
                                <a:off x="7308" y="7944"/>
                                <a:ext cx="457" cy="480"/>
                              </a:xfrm>
                              <a:custGeom>
                                <a:avLst/>
                                <a:gdLst>
                                  <a:gd name="T0" fmla="*/ 0 w 19640"/>
                                  <a:gd name="T1" fmla="*/ 0 h 21600"/>
                                  <a:gd name="T2" fmla="*/ 457 w 19640"/>
                                  <a:gd name="T3" fmla="*/ 280 h 21600"/>
                                  <a:gd name="T4" fmla="*/ 0 w 19640"/>
                                  <a:gd name="T5" fmla="*/ 480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64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</a:path>
                                  <a:path w="1964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Arc 124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6840" y="7944"/>
                                <a:ext cx="457" cy="480"/>
                              </a:xfrm>
                              <a:custGeom>
                                <a:avLst/>
                                <a:gdLst>
                                  <a:gd name="T0" fmla="*/ 0 w 19640"/>
                                  <a:gd name="T1" fmla="*/ 0 h 21600"/>
                                  <a:gd name="T2" fmla="*/ 457 w 19640"/>
                                  <a:gd name="T3" fmla="*/ 280 h 21600"/>
                                  <a:gd name="T4" fmla="*/ 0 w 19640"/>
                                  <a:gd name="T5" fmla="*/ 480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64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</a:path>
                                  <a:path w="1964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3" name="Line 1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728" y="7836"/>
                              <a:ext cx="216" cy="34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2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678" y="7932"/>
                              <a:ext cx="180" cy="25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44" y="7836"/>
                              <a:ext cx="132" cy="19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6" name="Group 128"/>
                        <wpg:cNvGrpSpPr>
                          <a:grpSpLocks/>
                        </wpg:cNvGrpSpPr>
                        <wpg:grpSpPr bwMode="auto">
                          <a:xfrm>
                            <a:off x="8744" y="8543"/>
                            <a:ext cx="399" cy="260"/>
                            <a:chOff x="6840" y="7944"/>
                            <a:chExt cx="925" cy="480"/>
                          </a:xfrm>
                        </wpg:grpSpPr>
                        <wps:wsp>
                          <wps:cNvPr id="77" name="Arc 129"/>
                          <wps:cNvSpPr>
                            <a:spLocks/>
                          </wps:cNvSpPr>
                          <wps:spPr bwMode="auto">
                            <a:xfrm flipV="1">
                              <a:off x="7308" y="7944"/>
                              <a:ext cx="457" cy="480"/>
                            </a:xfrm>
                            <a:custGeom>
                              <a:avLst/>
                              <a:gdLst>
                                <a:gd name="T0" fmla="*/ 0 w 19640"/>
                                <a:gd name="T1" fmla="*/ 0 h 21600"/>
                                <a:gd name="T2" fmla="*/ 457 w 19640"/>
                                <a:gd name="T3" fmla="*/ 280 h 21600"/>
                                <a:gd name="T4" fmla="*/ 0 w 19640"/>
                                <a:gd name="T5" fmla="*/ 48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64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</a:path>
                                <a:path w="1964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Arc 130"/>
                          <wps:cNvSpPr>
                            <a:spLocks/>
                          </wps:cNvSpPr>
                          <wps:spPr bwMode="auto">
                            <a:xfrm flipH="1" flipV="1">
                              <a:off x="6840" y="7944"/>
                              <a:ext cx="457" cy="480"/>
                            </a:xfrm>
                            <a:custGeom>
                              <a:avLst/>
                              <a:gdLst>
                                <a:gd name="T0" fmla="*/ 0 w 19640"/>
                                <a:gd name="T1" fmla="*/ 0 h 21600"/>
                                <a:gd name="T2" fmla="*/ 457 w 19640"/>
                                <a:gd name="T3" fmla="*/ 280 h 21600"/>
                                <a:gd name="T4" fmla="*/ 0 w 19640"/>
                                <a:gd name="T5" fmla="*/ 48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64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</a:path>
                                <a:path w="1964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9" name="Line 131"/>
                        <wps:cNvCnPr>
                          <a:cxnSpLocks noChangeShapeType="1"/>
                        </wps:cNvCnPr>
                        <wps:spPr bwMode="auto">
                          <a:xfrm flipH="1">
                            <a:off x="9132" y="8484"/>
                            <a:ext cx="93" cy="18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79" y="8536"/>
                            <a:ext cx="78" cy="13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rc 133"/>
                        <wps:cNvSpPr>
                          <a:spLocks/>
                        </wps:cNvSpPr>
                        <wps:spPr bwMode="auto">
                          <a:xfrm flipV="1">
                            <a:off x="7719" y="8538"/>
                            <a:ext cx="197" cy="260"/>
                          </a:xfrm>
                          <a:custGeom>
                            <a:avLst/>
                            <a:gdLst>
                              <a:gd name="T0" fmla="*/ 0 w 19640"/>
                              <a:gd name="T1" fmla="*/ 0 h 21600"/>
                              <a:gd name="T2" fmla="*/ 197 w 19640"/>
                              <a:gd name="T3" fmla="*/ 152 h 21600"/>
                              <a:gd name="T4" fmla="*/ 0 w 19640"/>
                              <a:gd name="T5" fmla="*/ 26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640" h="21600" fill="none" extrusionOk="0">
                                <a:moveTo>
                                  <a:pt x="-1" y="0"/>
                                </a:moveTo>
                                <a:cubicBezTo>
                                  <a:pt x="8449" y="0"/>
                                  <a:pt x="16123" y="4926"/>
                                  <a:pt x="19640" y="12609"/>
                                </a:cubicBezTo>
                              </a:path>
                              <a:path w="19640" h="21600" stroke="0" extrusionOk="0">
                                <a:moveTo>
                                  <a:pt x="-1" y="0"/>
                                </a:moveTo>
                                <a:cubicBezTo>
                                  <a:pt x="8449" y="0"/>
                                  <a:pt x="16123" y="4926"/>
                                  <a:pt x="19640" y="12609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rc 134"/>
                        <wps:cNvSpPr>
                          <a:spLocks/>
                        </wps:cNvSpPr>
                        <wps:spPr bwMode="auto">
                          <a:xfrm>
                            <a:off x="8195" y="8336"/>
                            <a:ext cx="197" cy="260"/>
                          </a:xfrm>
                          <a:custGeom>
                            <a:avLst/>
                            <a:gdLst>
                              <a:gd name="T0" fmla="*/ 0 w 19640"/>
                              <a:gd name="T1" fmla="*/ 0 h 21600"/>
                              <a:gd name="T2" fmla="*/ 197 w 19640"/>
                              <a:gd name="T3" fmla="*/ 152 h 21600"/>
                              <a:gd name="T4" fmla="*/ 0 w 19640"/>
                              <a:gd name="T5" fmla="*/ 26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640" h="21600" fill="none" extrusionOk="0">
                                <a:moveTo>
                                  <a:pt x="-1" y="0"/>
                                </a:moveTo>
                                <a:cubicBezTo>
                                  <a:pt x="8449" y="0"/>
                                  <a:pt x="16123" y="4926"/>
                                  <a:pt x="19640" y="12609"/>
                                </a:cubicBezTo>
                              </a:path>
                              <a:path w="19640" h="21600" stroke="0" extrusionOk="0">
                                <a:moveTo>
                                  <a:pt x="-1" y="0"/>
                                </a:moveTo>
                                <a:cubicBezTo>
                                  <a:pt x="8449" y="0"/>
                                  <a:pt x="16123" y="4926"/>
                                  <a:pt x="19640" y="12609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rc 135"/>
                        <wps:cNvSpPr>
                          <a:spLocks/>
                        </wps:cNvSpPr>
                        <wps:spPr bwMode="auto">
                          <a:xfrm flipH="1">
                            <a:off x="7993" y="8336"/>
                            <a:ext cx="197" cy="260"/>
                          </a:xfrm>
                          <a:custGeom>
                            <a:avLst/>
                            <a:gdLst>
                              <a:gd name="T0" fmla="*/ 0 w 19640"/>
                              <a:gd name="T1" fmla="*/ 0 h 21600"/>
                              <a:gd name="T2" fmla="*/ 197 w 19640"/>
                              <a:gd name="T3" fmla="*/ 152 h 21600"/>
                              <a:gd name="T4" fmla="*/ 0 w 19640"/>
                              <a:gd name="T5" fmla="*/ 26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640" h="21600" fill="none" extrusionOk="0">
                                <a:moveTo>
                                  <a:pt x="-1" y="0"/>
                                </a:moveTo>
                                <a:cubicBezTo>
                                  <a:pt x="8449" y="0"/>
                                  <a:pt x="16123" y="4926"/>
                                  <a:pt x="19640" y="12609"/>
                                </a:cubicBezTo>
                              </a:path>
                              <a:path w="19640" h="21600" stroke="0" extrusionOk="0">
                                <a:moveTo>
                                  <a:pt x="-1" y="0"/>
                                </a:moveTo>
                                <a:cubicBezTo>
                                  <a:pt x="8449" y="0"/>
                                  <a:pt x="16123" y="4926"/>
                                  <a:pt x="19640" y="12609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136"/>
                        <wps:cNvCnPr>
                          <a:cxnSpLocks noChangeShapeType="1"/>
                        </wps:cNvCnPr>
                        <wps:spPr bwMode="auto">
                          <a:xfrm flipH="1">
                            <a:off x="7905" y="8479"/>
                            <a:ext cx="93" cy="18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386" y="8479"/>
                            <a:ext cx="57" cy="10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6" name="Group 138"/>
                        <wpg:cNvGrpSpPr>
                          <a:grpSpLocks/>
                        </wpg:cNvGrpSpPr>
                        <wpg:grpSpPr bwMode="auto">
                          <a:xfrm>
                            <a:off x="8410" y="8334"/>
                            <a:ext cx="991" cy="462"/>
                            <a:chOff x="6678" y="7572"/>
                            <a:chExt cx="2298" cy="852"/>
                          </a:xfrm>
                        </wpg:grpSpPr>
                        <wpg:grpSp>
                          <wpg:cNvPr id="87" name="Group 139"/>
                          <wpg:cNvGrpSpPr>
                            <a:grpSpLocks/>
                          </wpg:cNvGrpSpPr>
                          <wpg:grpSpPr bwMode="auto">
                            <a:xfrm>
                              <a:off x="6828" y="7944"/>
                              <a:ext cx="925" cy="480"/>
                              <a:chOff x="6840" y="7944"/>
                              <a:chExt cx="925" cy="480"/>
                            </a:xfrm>
                          </wpg:grpSpPr>
                          <wps:wsp>
                            <wps:cNvPr id="88" name="Arc 140"/>
                            <wps:cNvSpPr>
                              <a:spLocks/>
                            </wps:cNvSpPr>
                            <wps:spPr bwMode="auto">
                              <a:xfrm flipV="1">
                                <a:off x="7308" y="7944"/>
                                <a:ext cx="457" cy="480"/>
                              </a:xfrm>
                              <a:custGeom>
                                <a:avLst/>
                                <a:gdLst>
                                  <a:gd name="T0" fmla="*/ 0 w 19640"/>
                                  <a:gd name="T1" fmla="*/ 0 h 21600"/>
                                  <a:gd name="T2" fmla="*/ 457 w 19640"/>
                                  <a:gd name="T3" fmla="*/ 280 h 21600"/>
                                  <a:gd name="T4" fmla="*/ 0 w 19640"/>
                                  <a:gd name="T5" fmla="*/ 480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64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</a:path>
                                  <a:path w="1964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Arc 141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6840" y="7944"/>
                                <a:ext cx="457" cy="480"/>
                              </a:xfrm>
                              <a:custGeom>
                                <a:avLst/>
                                <a:gdLst>
                                  <a:gd name="T0" fmla="*/ 0 w 19640"/>
                                  <a:gd name="T1" fmla="*/ 0 h 21600"/>
                                  <a:gd name="T2" fmla="*/ 457 w 19640"/>
                                  <a:gd name="T3" fmla="*/ 280 h 21600"/>
                                  <a:gd name="T4" fmla="*/ 0 w 19640"/>
                                  <a:gd name="T5" fmla="*/ 480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64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</a:path>
                                  <a:path w="1964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0" name="Group 142"/>
                          <wpg:cNvGrpSpPr>
                            <a:grpSpLocks/>
                          </wpg:cNvGrpSpPr>
                          <wpg:grpSpPr bwMode="auto">
                            <a:xfrm flipV="1">
                              <a:off x="7932" y="7572"/>
                              <a:ext cx="925" cy="480"/>
                              <a:chOff x="6840" y="7944"/>
                              <a:chExt cx="925" cy="480"/>
                            </a:xfrm>
                          </wpg:grpSpPr>
                          <wps:wsp>
                            <wps:cNvPr id="91" name="Arc 143"/>
                            <wps:cNvSpPr>
                              <a:spLocks/>
                            </wps:cNvSpPr>
                            <wps:spPr bwMode="auto">
                              <a:xfrm flipV="1">
                                <a:off x="7308" y="7944"/>
                                <a:ext cx="457" cy="480"/>
                              </a:xfrm>
                              <a:custGeom>
                                <a:avLst/>
                                <a:gdLst>
                                  <a:gd name="T0" fmla="*/ 0 w 19640"/>
                                  <a:gd name="T1" fmla="*/ 0 h 21600"/>
                                  <a:gd name="T2" fmla="*/ 457 w 19640"/>
                                  <a:gd name="T3" fmla="*/ 280 h 21600"/>
                                  <a:gd name="T4" fmla="*/ 0 w 19640"/>
                                  <a:gd name="T5" fmla="*/ 480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64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</a:path>
                                  <a:path w="1964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Arc 144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6840" y="7944"/>
                                <a:ext cx="457" cy="480"/>
                              </a:xfrm>
                              <a:custGeom>
                                <a:avLst/>
                                <a:gdLst>
                                  <a:gd name="T0" fmla="*/ 0 w 19640"/>
                                  <a:gd name="T1" fmla="*/ 0 h 21600"/>
                                  <a:gd name="T2" fmla="*/ 457 w 19640"/>
                                  <a:gd name="T3" fmla="*/ 280 h 21600"/>
                                  <a:gd name="T4" fmla="*/ 0 w 19640"/>
                                  <a:gd name="T5" fmla="*/ 480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64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</a:path>
                                  <a:path w="1964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3" name="Line 1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728" y="7836"/>
                              <a:ext cx="216" cy="34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14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678" y="7932"/>
                              <a:ext cx="180" cy="25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44" y="7836"/>
                              <a:ext cx="132" cy="19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6" name="Group 148"/>
                        <wpg:cNvGrpSpPr>
                          <a:grpSpLocks/>
                        </wpg:cNvGrpSpPr>
                        <wpg:grpSpPr bwMode="auto">
                          <a:xfrm flipV="1">
                            <a:off x="7727" y="8343"/>
                            <a:ext cx="399" cy="260"/>
                            <a:chOff x="6840" y="7944"/>
                            <a:chExt cx="925" cy="480"/>
                          </a:xfrm>
                        </wpg:grpSpPr>
                        <wps:wsp>
                          <wps:cNvPr id="97" name="Arc 149"/>
                          <wps:cNvSpPr>
                            <a:spLocks/>
                          </wps:cNvSpPr>
                          <wps:spPr bwMode="auto">
                            <a:xfrm flipV="1">
                              <a:off x="7308" y="7944"/>
                              <a:ext cx="457" cy="480"/>
                            </a:xfrm>
                            <a:custGeom>
                              <a:avLst/>
                              <a:gdLst>
                                <a:gd name="T0" fmla="*/ 0 w 19640"/>
                                <a:gd name="T1" fmla="*/ 0 h 21600"/>
                                <a:gd name="T2" fmla="*/ 457 w 19640"/>
                                <a:gd name="T3" fmla="*/ 280 h 21600"/>
                                <a:gd name="T4" fmla="*/ 0 w 19640"/>
                                <a:gd name="T5" fmla="*/ 48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64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</a:path>
                                <a:path w="1964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Arc 150"/>
                          <wps:cNvSpPr>
                            <a:spLocks/>
                          </wps:cNvSpPr>
                          <wps:spPr bwMode="auto">
                            <a:xfrm flipH="1" flipV="1">
                              <a:off x="6840" y="7944"/>
                              <a:ext cx="457" cy="480"/>
                            </a:xfrm>
                            <a:custGeom>
                              <a:avLst/>
                              <a:gdLst>
                                <a:gd name="T0" fmla="*/ 0 w 19640"/>
                                <a:gd name="T1" fmla="*/ 0 h 21600"/>
                                <a:gd name="T2" fmla="*/ 457 w 19640"/>
                                <a:gd name="T3" fmla="*/ 280 h 21600"/>
                                <a:gd name="T4" fmla="*/ 0 w 19640"/>
                                <a:gd name="T5" fmla="*/ 48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64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</a:path>
                                <a:path w="1964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9" name="Line 151"/>
                        <wps:cNvCnPr>
                          <a:cxnSpLocks noChangeShapeType="1"/>
                        </wps:cNvCnPr>
                        <wps:spPr bwMode="auto">
                          <a:xfrm flipH="1">
                            <a:off x="7639" y="8486"/>
                            <a:ext cx="93" cy="18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912" y="8478"/>
                            <a:ext cx="78" cy="13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8120" y="8486"/>
                            <a:ext cx="57" cy="10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2" name="Group 154"/>
                        <wpg:cNvGrpSpPr>
                          <a:grpSpLocks/>
                        </wpg:cNvGrpSpPr>
                        <wpg:grpSpPr bwMode="auto">
                          <a:xfrm>
                            <a:off x="8144" y="8341"/>
                            <a:ext cx="991" cy="462"/>
                            <a:chOff x="6678" y="7572"/>
                            <a:chExt cx="2298" cy="852"/>
                          </a:xfrm>
                        </wpg:grpSpPr>
                        <wpg:grpSp>
                          <wpg:cNvPr id="103" name="Group 155"/>
                          <wpg:cNvGrpSpPr>
                            <a:grpSpLocks/>
                          </wpg:cNvGrpSpPr>
                          <wpg:grpSpPr bwMode="auto">
                            <a:xfrm>
                              <a:off x="6828" y="7944"/>
                              <a:ext cx="925" cy="480"/>
                              <a:chOff x="6840" y="7944"/>
                              <a:chExt cx="925" cy="480"/>
                            </a:xfrm>
                          </wpg:grpSpPr>
                          <wps:wsp>
                            <wps:cNvPr id="104" name="Arc 156"/>
                            <wps:cNvSpPr>
                              <a:spLocks/>
                            </wps:cNvSpPr>
                            <wps:spPr bwMode="auto">
                              <a:xfrm flipV="1">
                                <a:off x="7308" y="7944"/>
                                <a:ext cx="457" cy="480"/>
                              </a:xfrm>
                              <a:custGeom>
                                <a:avLst/>
                                <a:gdLst>
                                  <a:gd name="T0" fmla="*/ 0 w 19640"/>
                                  <a:gd name="T1" fmla="*/ 0 h 21600"/>
                                  <a:gd name="T2" fmla="*/ 457 w 19640"/>
                                  <a:gd name="T3" fmla="*/ 280 h 21600"/>
                                  <a:gd name="T4" fmla="*/ 0 w 19640"/>
                                  <a:gd name="T5" fmla="*/ 480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64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</a:path>
                                  <a:path w="1964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Arc 157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6840" y="7944"/>
                                <a:ext cx="457" cy="480"/>
                              </a:xfrm>
                              <a:custGeom>
                                <a:avLst/>
                                <a:gdLst>
                                  <a:gd name="T0" fmla="*/ 0 w 19640"/>
                                  <a:gd name="T1" fmla="*/ 0 h 21600"/>
                                  <a:gd name="T2" fmla="*/ 457 w 19640"/>
                                  <a:gd name="T3" fmla="*/ 280 h 21600"/>
                                  <a:gd name="T4" fmla="*/ 0 w 19640"/>
                                  <a:gd name="T5" fmla="*/ 480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64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</a:path>
                                  <a:path w="1964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6" name="Group 158"/>
                          <wpg:cNvGrpSpPr>
                            <a:grpSpLocks/>
                          </wpg:cNvGrpSpPr>
                          <wpg:grpSpPr bwMode="auto">
                            <a:xfrm flipV="1">
                              <a:off x="7932" y="7572"/>
                              <a:ext cx="925" cy="480"/>
                              <a:chOff x="6840" y="7944"/>
                              <a:chExt cx="925" cy="480"/>
                            </a:xfrm>
                          </wpg:grpSpPr>
                          <wps:wsp>
                            <wps:cNvPr id="107" name="Arc 159"/>
                            <wps:cNvSpPr>
                              <a:spLocks/>
                            </wps:cNvSpPr>
                            <wps:spPr bwMode="auto">
                              <a:xfrm flipV="1">
                                <a:off x="7308" y="7944"/>
                                <a:ext cx="457" cy="480"/>
                              </a:xfrm>
                              <a:custGeom>
                                <a:avLst/>
                                <a:gdLst>
                                  <a:gd name="T0" fmla="*/ 0 w 19640"/>
                                  <a:gd name="T1" fmla="*/ 0 h 21600"/>
                                  <a:gd name="T2" fmla="*/ 457 w 19640"/>
                                  <a:gd name="T3" fmla="*/ 280 h 21600"/>
                                  <a:gd name="T4" fmla="*/ 0 w 19640"/>
                                  <a:gd name="T5" fmla="*/ 480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64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</a:path>
                                  <a:path w="1964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Arc 160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6840" y="7944"/>
                                <a:ext cx="457" cy="480"/>
                              </a:xfrm>
                              <a:custGeom>
                                <a:avLst/>
                                <a:gdLst>
                                  <a:gd name="T0" fmla="*/ 0 w 19640"/>
                                  <a:gd name="T1" fmla="*/ 0 h 21600"/>
                                  <a:gd name="T2" fmla="*/ 457 w 19640"/>
                                  <a:gd name="T3" fmla="*/ 280 h 21600"/>
                                  <a:gd name="T4" fmla="*/ 0 w 19640"/>
                                  <a:gd name="T5" fmla="*/ 480 h 2160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64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</a:path>
                                  <a:path w="1964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8449" y="0"/>
                                      <a:pt x="16123" y="4926"/>
                                      <a:pt x="19640" y="12609"/>
                                    </a:cubicBezTo>
                                    <a:lnTo>
                                      <a:pt x="0" y="21600"/>
                                    </a:lnTo>
                                    <a:lnTo>
                                      <a:pt x="-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9" name="Line 16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728" y="7836"/>
                              <a:ext cx="216" cy="34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16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678" y="7932"/>
                              <a:ext cx="180" cy="25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1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44" y="7836"/>
                              <a:ext cx="132" cy="19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2" name="Group 164"/>
                        <wpg:cNvGrpSpPr>
                          <a:grpSpLocks/>
                        </wpg:cNvGrpSpPr>
                        <wpg:grpSpPr bwMode="auto">
                          <a:xfrm>
                            <a:off x="8014" y="8538"/>
                            <a:ext cx="399" cy="260"/>
                            <a:chOff x="6840" y="7944"/>
                            <a:chExt cx="925" cy="480"/>
                          </a:xfrm>
                        </wpg:grpSpPr>
                        <wps:wsp>
                          <wps:cNvPr id="113" name="Arc 165"/>
                          <wps:cNvSpPr>
                            <a:spLocks/>
                          </wps:cNvSpPr>
                          <wps:spPr bwMode="auto">
                            <a:xfrm flipV="1">
                              <a:off x="7308" y="7944"/>
                              <a:ext cx="457" cy="480"/>
                            </a:xfrm>
                            <a:custGeom>
                              <a:avLst/>
                              <a:gdLst>
                                <a:gd name="T0" fmla="*/ 0 w 19640"/>
                                <a:gd name="T1" fmla="*/ 0 h 21600"/>
                                <a:gd name="T2" fmla="*/ 457 w 19640"/>
                                <a:gd name="T3" fmla="*/ 280 h 21600"/>
                                <a:gd name="T4" fmla="*/ 0 w 19640"/>
                                <a:gd name="T5" fmla="*/ 48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64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</a:path>
                                <a:path w="1964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Arc 166"/>
                          <wps:cNvSpPr>
                            <a:spLocks/>
                          </wps:cNvSpPr>
                          <wps:spPr bwMode="auto">
                            <a:xfrm flipH="1" flipV="1">
                              <a:off x="6840" y="7944"/>
                              <a:ext cx="457" cy="480"/>
                            </a:xfrm>
                            <a:custGeom>
                              <a:avLst/>
                              <a:gdLst>
                                <a:gd name="T0" fmla="*/ 0 w 19640"/>
                                <a:gd name="T1" fmla="*/ 0 h 21600"/>
                                <a:gd name="T2" fmla="*/ 457 w 19640"/>
                                <a:gd name="T3" fmla="*/ 280 h 21600"/>
                                <a:gd name="T4" fmla="*/ 0 w 19640"/>
                                <a:gd name="T5" fmla="*/ 48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64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</a:path>
                                <a:path w="1964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167"/>
                        <wpg:cNvGrpSpPr>
                          <a:grpSpLocks/>
                        </wpg:cNvGrpSpPr>
                        <wpg:grpSpPr bwMode="auto">
                          <a:xfrm flipV="1">
                            <a:off x="8490" y="8336"/>
                            <a:ext cx="399" cy="260"/>
                            <a:chOff x="6840" y="7944"/>
                            <a:chExt cx="925" cy="480"/>
                          </a:xfrm>
                        </wpg:grpSpPr>
                        <wps:wsp>
                          <wps:cNvPr id="116" name="Arc 168"/>
                          <wps:cNvSpPr>
                            <a:spLocks/>
                          </wps:cNvSpPr>
                          <wps:spPr bwMode="auto">
                            <a:xfrm flipV="1">
                              <a:off x="7308" y="7944"/>
                              <a:ext cx="457" cy="480"/>
                            </a:xfrm>
                            <a:custGeom>
                              <a:avLst/>
                              <a:gdLst>
                                <a:gd name="T0" fmla="*/ 0 w 19640"/>
                                <a:gd name="T1" fmla="*/ 0 h 21600"/>
                                <a:gd name="T2" fmla="*/ 457 w 19640"/>
                                <a:gd name="T3" fmla="*/ 280 h 21600"/>
                                <a:gd name="T4" fmla="*/ 0 w 19640"/>
                                <a:gd name="T5" fmla="*/ 48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64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</a:path>
                                <a:path w="1964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Arc 169"/>
                          <wps:cNvSpPr>
                            <a:spLocks/>
                          </wps:cNvSpPr>
                          <wps:spPr bwMode="auto">
                            <a:xfrm flipH="1" flipV="1">
                              <a:off x="6840" y="7944"/>
                              <a:ext cx="457" cy="480"/>
                            </a:xfrm>
                            <a:custGeom>
                              <a:avLst/>
                              <a:gdLst>
                                <a:gd name="T0" fmla="*/ 0 w 19640"/>
                                <a:gd name="T1" fmla="*/ 0 h 21600"/>
                                <a:gd name="T2" fmla="*/ 457 w 19640"/>
                                <a:gd name="T3" fmla="*/ 280 h 21600"/>
                                <a:gd name="T4" fmla="*/ 0 w 19640"/>
                                <a:gd name="T5" fmla="*/ 48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64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</a:path>
                                <a:path w="1964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8" name="Line 170"/>
                        <wps:cNvCnPr>
                          <a:cxnSpLocks noChangeShapeType="1"/>
                        </wps:cNvCnPr>
                        <wps:spPr bwMode="auto">
                          <a:xfrm flipH="1">
                            <a:off x="8402" y="8479"/>
                            <a:ext cx="93" cy="18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7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956" y="8554"/>
                            <a:ext cx="78" cy="13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8883" y="8479"/>
                            <a:ext cx="57" cy="10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1" name="Group 173"/>
                        <wpg:cNvGrpSpPr>
                          <a:grpSpLocks/>
                        </wpg:cNvGrpSpPr>
                        <wpg:grpSpPr bwMode="auto">
                          <a:xfrm>
                            <a:off x="8972" y="8536"/>
                            <a:ext cx="399" cy="260"/>
                            <a:chOff x="6840" y="7944"/>
                            <a:chExt cx="925" cy="480"/>
                          </a:xfrm>
                        </wpg:grpSpPr>
                        <wps:wsp>
                          <wps:cNvPr id="122" name="Arc 174"/>
                          <wps:cNvSpPr>
                            <a:spLocks/>
                          </wps:cNvSpPr>
                          <wps:spPr bwMode="auto">
                            <a:xfrm flipV="1">
                              <a:off x="7308" y="7944"/>
                              <a:ext cx="457" cy="480"/>
                            </a:xfrm>
                            <a:custGeom>
                              <a:avLst/>
                              <a:gdLst>
                                <a:gd name="T0" fmla="*/ 0 w 19640"/>
                                <a:gd name="T1" fmla="*/ 0 h 21600"/>
                                <a:gd name="T2" fmla="*/ 457 w 19640"/>
                                <a:gd name="T3" fmla="*/ 280 h 21600"/>
                                <a:gd name="T4" fmla="*/ 0 w 19640"/>
                                <a:gd name="T5" fmla="*/ 48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64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</a:path>
                                <a:path w="1964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Arc 175"/>
                          <wps:cNvSpPr>
                            <a:spLocks/>
                          </wps:cNvSpPr>
                          <wps:spPr bwMode="auto">
                            <a:xfrm flipH="1" flipV="1">
                              <a:off x="6840" y="7944"/>
                              <a:ext cx="457" cy="480"/>
                            </a:xfrm>
                            <a:custGeom>
                              <a:avLst/>
                              <a:gdLst>
                                <a:gd name="T0" fmla="*/ 0 w 19640"/>
                                <a:gd name="T1" fmla="*/ 0 h 21600"/>
                                <a:gd name="T2" fmla="*/ 457 w 19640"/>
                                <a:gd name="T3" fmla="*/ 280 h 21600"/>
                                <a:gd name="T4" fmla="*/ 0 w 19640"/>
                                <a:gd name="T5" fmla="*/ 48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64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</a:path>
                                <a:path w="1964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176"/>
                        <wpg:cNvGrpSpPr>
                          <a:grpSpLocks/>
                        </wpg:cNvGrpSpPr>
                        <wpg:grpSpPr bwMode="auto">
                          <a:xfrm flipV="1">
                            <a:off x="7522" y="8358"/>
                            <a:ext cx="399" cy="260"/>
                            <a:chOff x="6840" y="7944"/>
                            <a:chExt cx="925" cy="480"/>
                          </a:xfrm>
                        </wpg:grpSpPr>
                        <wps:wsp>
                          <wps:cNvPr id="125" name="Arc 177"/>
                          <wps:cNvSpPr>
                            <a:spLocks/>
                          </wps:cNvSpPr>
                          <wps:spPr bwMode="auto">
                            <a:xfrm flipV="1">
                              <a:off x="7308" y="7944"/>
                              <a:ext cx="457" cy="480"/>
                            </a:xfrm>
                            <a:custGeom>
                              <a:avLst/>
                              <a:gdLst>
                                <a:gd name="T0" fmla="*/ 0 w 19640"/>
                                <a:gd name="T1" fmla="*/ 0 h 21600"/>
                                <a:gd name="T2" fmla="*/ 457 w 19640"/>
                                <a:gd name="T3" fmla="*/ 280 h 21600"/>
                                <a:gd name="T4" fmla="*/ 0 w 19640"/>
                                <a:gd name="T5" fmla="*/ 48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64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</a:path>
                                <a:path w="1964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Arc 178"/>
                          <wps:cNvSpPr>
                            <a:spLocks/>
                          </wps:cNvSpPr>
                          <wps:spPr bwMode="auto">
                            <a:xfrm flipH="1" flipV="1">
                              <a:off x="6840" y="7944"/>
                              <a:ext cx="457" cy="480"/>
                            </a:xfrm>
                            <a:custGeom>
                              <a:avLst/>
                              <a:gdLst>
                                <a:gd name="T0" fmla="*/ 0 w 19640"/>
                                <a:gd name="T1" fmla="*/ 0 h 21600"/>
                                <a:gd name="T2" fmla="*/ 457 w 19640"/>
                                <a:gd name="T3" fmla="*/ 280 h 21600"/>
                                <a:gd name="T4" fmla="*/ 0 w 19640"/>
                                <a:gd name="T5" fmla="*/ 48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964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</a:path>
                                <a:path w="1964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8449" y="0"/>
                                    <a:pt x="16123" y="4926"/>
                                    <a:pt x="19640" y="12609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7" name="Line 1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907" y="8529"/>
                            <a:ext cx="78" cy="13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F3842" id="组合 2094" o:spid="_x0000_s1026" style="width:262.35pt;height:69.35pt;mso-position-horizontal-relative:char;mso-position-vertical-relative:line" coordorigin="4154,8163" coordsize="5247,1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">
                <v:rect id="Rectangle 58" o:spid="_x0000_s1027" style="position:absolute;left:4154;top:8174;width:124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" fillcolor="gray" strokeweight="1.5pt"/>
                <v:rect id="Rectangle 59" o:spid="_x0000_s1028" style="position:absolute;left:5934;top:8174;width:124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" fillcolor="gray" strokeweight="1.5pt"/>
                <v:rect id="Rectangle 60" o:spid="_x0000_s1029" style="position:absolute;left:7864;top:8163;width:124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" fillcolor="gray" strokeweight="1.5pt"/>
                <v:line id="Line 61" o:spid="_x0000_s1030" style="position:absolute;flip:y;visibility:visible;mso-wrap-style:square" from="4274,8174" to="4414,9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" strokecolor="white" strokeweight="1.5pt"/>
                <v:line id="Line 62" o:spid="_x0000_s1031" style="position:absolute;flip:x y;visibility:visible;mso-wrap-style:square" from="4574,8174" to="4674,9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" strokecolor="white" strokeweight="1.5pt"/>
                <v:line id="Line 63" o:spid="_x0000_s1032" style="position:absolute;flip:y;visibility:visible;mso-wrap-style:square" from="4834,8174" to="4994,9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" strokecolor="white" strokeweight="1.5pt"/>
                <v:line id="Line 64" o:spid="_x0000_s1033" style="position:absolute;flip:x y;visibility:visible;mso-wrap-style:square" from="5134,8174" to="5254,9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" strokecolor="white" strokeweight="1.5pt"/>
                <v:group id="Group 65" o:spid="_x0000_s1034" style="position:absolute;left:5910;top:8484;width:1456;height:90" coordorigin="2060,14220" coordsize="57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66" o:spid="_x0000_s1035" style="position:absolute;left:5900;top:14227;width:1919;height:773" coordorigin="5901,14240" coordsize="1919,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67" o:spid="_x0000_s1036" style="position:absolute;left:6943;top:14216;width:374;height:422;rotation:-90" coordorigin="10360,12800" coordsize="24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">
                      <v:shape id="Arc 68" o:spid="_x0000_s1037" style="position:absolute;left:10360;top:13020;width:240;height:220;flip:y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  <v:shape id="Arc 69" o:spid="_x0000_s1038" style="position:absolute;left:10360;top:12800;width:240;height:220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</v:group>
                    <v:group id="Group 70" o:spid="_x0000_s1039" style="position:absolute;left:7422;top:14616;width:373;height:422;rotation:-90;flip:y" coordorigin="10360,12800" coordsize="24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">
                      <v:shape id="Arc 71" o:spid="_x0000_s1040" style="position:absolute;left:10360;top:13020;width:240;height:220;flip:y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  <v:shape id="Arc 72" o:spid="_x0000_s1041" style="position:absolute;left:10360;top:12800;width:240;height:220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</v:group>
                    <v:line id="Line 73" o:spid="_x0000_s1042" style="position:absolute;visibility:visible;mso-wrap-style:square" from="7340,14480" to="7398,1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" strokecolor="white" strokeweight="1.5pt"/>
                    <v:group id="Group 74" o:spid="_x0000_s1043" style="position:absolute;left:5984;top:14236;width:374;height:422;rotation:-90" coordorigin="10360,12800" coordsize="24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    <v:shape id="Arc 75" o:spid="_x0000_s1044" style="position:absolute;left:10360;top:13020;width:240;height:220;flip:y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  <v:shape id="Arc 76" o:spid="_x0000_s1045" style="position:absolute;left:10360;top:12800;width:240;height:220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</v:group>
                    <v:group id="Group 77" o:spid="_x0000_s1046" style="position:absolute;left:6463;top:14616;width:373;height:422;rotation:-90;flip:y" coordorigin="10360,12800" coordsize="24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">
                      <v:shape id="Arc 78" o:spid="_x0000_s1047" style="position:absolute;left:10360;top:13020;width:240;height:220;flip:y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  <v:shape id="Arc 79" o:spid="_x0000_s1048" style="position:absolute;left:10360;top:12800;width:240;height:220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</v:group>
                    <v:line id="Line 80" o:spid="_x0000_s1049" style="position:absolute;visibility:visible;mso-wrap-style:square" from="6381,14480" to="6439,1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" strokecolor="white" strokeweight="1.5pt"/>
                    <v:line id="Line 81" o:spid="_x0000_s1050" style="position:absolute;flip:x;visibility:visible;mso-wrap-style:square" from="6861,14480" to="6919,1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" strokecolor="white" strokeweight="1.5pt"/>
                    <v:line id="Line 82" o:spid="_x0000_s1051" style="position:absolute;flip:x;visibility:visible;mso-wrap-style:square" from="5901,14480" to="5959,1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" strokecolor="white" strokeweight="1.5pt"/>
                  </v:group>
                  <v:group id="Group 83" o:spid="_x0000_s1052" style="position:absolute;left:3980;top:14220;width:1919;height:773" coordorigin="5901,14240" coordsize="1919,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oup 84" o:spid="_x0000_s1053" style="position:absolute;left:6943;top:14216;width:374;height:422;rotation:-90" coordorigin="10360,12800" coordsize="24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">
                      <v:shape id="Arc 85" o:spid="_x0000_s1054" style="position:absolute;left:10360;top:13020;width:240;height:220;flip:y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  <v:shape id="Arc 86" o:spid="_x0000_s1055" style="position:absolute;left:10360;top:12800;width:240;height:220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</v:group>
                    <v:group id="Group 87" o:spid="_x0000_s1056" style="position:absolute;left:7422;top:14616;width:373;height:422;rotation:-90;flip:y" coordorigin="10360,12800" coordsize="24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">
                      <v:shape id="Arc 88" o:spid="_x0000_s1057" style="position:absolute;left:10360;top:13020;width:240;height:220;flip:y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  <v:shape id="Arc 89" o:spid="_x0000_s1058" style="position:absolute;left:10360;top:12800;width:240;height:220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</v:group>
                    <v:line id="Line 90" o:spid="_x0000_s1059" style="position:absolute;visibility:visible;mso-wrap-style:square" from="7340,14480" to="7398,1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" strokecolor="white" strokeweight="1.5pt"/>
                    <v:group id="Group 91" o:spid="_x0000_s1060" style="position:absolute;left:5984;top:14236;width:374;height:422;rotation:-90" coordorigin="10360,12800" coordsize="24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">
                      <v:shape id="Arc 92" o:spid="_x0000_s1061" style="position:absolute;left:10360;top:13020;width:240;height:220;flip:y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  <v:shape id="Arc 93" o:spid="_x0000_s1062" style="position:absolute;left:10360;top:12800;width:240;height:220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</v:group>
                    <v:group id="Group 94" o:spid="_x0000_s1063" style="position:absolute;left:6463;top:14616;width:373;height:422;rotation:-90;flip:y" coordorigin="10360,12800" coordsize="24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">
                      <v:shape id="Arc 95" o:spid="_x0000_s1064" style="position:absolute;left:10360;top:13020;width:240;height:220;flip:y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  <v:shape id="Arc 96" o:spid="_x0000_s1065" style="position:absolute;left:10360;top:12800;width:240;height:220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</v:group>
                    <v:line id="Line 97" o:spid="_x0000_s1066" style="position:absolute;visibility:visible;mso-wrap-style:square" from="6381,14480" to="6439,1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" strokecolor="white" strokeweight="1.5pt"/>
                    <v:line id="Line 98" o:spid="_x0000_s1067" style="position:absolute;flip:x;visibility:visible;mso-wrap-style:square" from="6861,14480" to="6919,1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" strokecolor="white" strokeweight="1.5pt"/>
                    <v:line id="Line 99" o:spid="_x0000_s1068" style="position:absolute;flip:x;visibility:visible;mso-wrap-style:square" from="5901,14480" to="5959,1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" strokecolor="white" strokeweight="1.5pt"/>
                  </v:group>
                  <v:group id="Group 100" o:spid="_x0000_s1069" style="position:absolute;left:2060;top:14240;width:1919;height:773" coordorigin="5901,14240" coordsize="1919,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group id="Group 101" o:spid="_x0000_s1070" style="position:absolute;left:6943;top:14216;width:374;height:422;rotation:-90" coordorigin="10360,12800" coordsize="24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">
                      <v:shape id="Arc 102" o:spid="_x0000_s1071" style="position:absolute;left:10360;top:13020;width:240;height:220;flip:y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  <v:shape id="Arc 103" o:spid="_x0000_s1072" style="position:absolute;left:10360;top:12800;width:240;height:220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</v:group>
                    <v:group id="Group 104" o:spid="_x0000_s1073" style="position:absolute;left:7422;top:14616;width:373;height:422;rotation:-90;flip:y" coordorigin="10360,12800" coordsize="24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">
                      <v:shape id="Arc 105" o:spid="_x0000_s1074" style="position:absolute;left:10360;top:13020;width:240;height:220;flip:y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  <v:shape id="Arc 106" o:spid="_x0000_s1075" style="position:absolute;left:10360;top:12800;width:240;height:220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</v:group>
                    <v:line id="Line 107" o:spid="_x0000_s1076" style="position:absolute;visibility:visible;mso-wrap-style:square" from="7340,14480" to="7398,1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" strokecolor="white" strokeweight="1.5pt"/>
                    <v:group id="Group 108" o:spid="_x0000_s1077" style="position:absolute;left:5984;top:14236;width:374;height:422;rotation:-90" coordorigin="10360,12800" coordsize="24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">
                      <v:shape id="Arc 109" o:spid="_x0000_s1078" style="position:absolute;left:10360;top:13020;width:240;height:220;flip:y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  <v:shape id="Arc 110" o:spid="_x0000_s1079" style="position:absolute;left:10360;top:12800;width:240;height:220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</v:group>
                    <v:group id="Group 111" o:spid="_x0000_s1080" style="position:absolute;left:6463;top:14616;width:373;height:422;rotation:-90;flip:y" coordorigin="10360,12800" coordsize="24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">
                      <v:shape id="Arc 112" o:spid="_x0000_s1081" style="position:absolute;left:10360;top:13020;width:240;height:220;flip:y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  <v:shape id="Arc 113" o:spid="_x0000_s1082" style="position:absolute;left:10360;top:12800;width:240;height:220;visibility:visible;mso-wrap-style:square;v-text-anchor:top" coordsize="21600,1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" path="m8657,-1nfc16519,3439,21600,11207,21600,19789em8657,-1nsc16519,3439,21600,11207,21600,19789l,19789,8657,-1xe" filled="f" strokecolor="white" strokeweight="1.5pt">
                        <v:path arrowok="t" o:extrusionok="f" o:connecttype="custom" o:connectlocs="1,0;3,2;0,2" o:connectangles="0,0,0"/>
                      </v:shape>
                    </v:group>
                    <v:line id="Line 114" o:spid="_x0000_s1083" style="position:absolute;visibility:visible;mso-wrap-style:square" from="6381,14480" to="6439,1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" strokecolor="white" strokeweight="1.5pt"/>
                    <v:line id="Line 115" o:spid="_x0000_s1084" style="position:absolute;flip:x;visibility:visible;mso-wrap-style:square" from="6861,14480" to="6919,1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" strokecolor="white" strokeweight="1.5pt"/>
                    <v:line id="Line 116" o:spid="_x0000_s1085" style="position:absolute;flip:x;visibility:visible;mso-wrap-style:square" from="5901,14480" to="5959,1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" strokecolor="white" strokeweight="1.5pt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7" o:spid="_x0000_s1086" type="#_x0000_t202" style="position:absolute;left:4388;top:9090;width:4552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17EFACC5" w14:textId="2031425D" w:rsidR="009F51B4" w:rsidRDefault="009F51B4" w:rsidP="009F51B4">
                        <w:pPr>
                          <w:jc w:val="center"/>
                          <w:rPr>
                            <w:bCs/>
                            <w:sz w:val="18"/>
                          </w:rPr>
                        </w:pPr>
                        <w:r>
                          <w:rPr>
                            <w:rFonts w:hint="eastAsia"/>
                            <w:bCs/>
                            <w:sz w:val="18"/>
                          </w:rPr>
                          <w:t>图</w:t>
                        </w:r>
                        <w:r w:rsidR="00C75FE1">
                          <w:rPr>
                            <w:bCs/>
                            <w:sz w:val="18"/>
                          </w:rPr>
                          <w:t>5</w:t>
                        </w:r>
                        <w:r>
                          <w:rPr>
                            <w:rFonts w:hint="eastAsia"/>
                            <w:bCs/>
                            <w:sz w:val="18"/>
                          </w:rPr>
                          <w:t>示波器屏幕上显示的几种图形</w:t>
                        </w:r>
                      </w:p>
                    </w:txbxContent>
                  </v:textbox>
                </v:shape>
                <v:group id="Group 118" o:spid="_x0000_s1087" style="position:absolute;left:7721;top:8343;width:991;height:462" coordorigin="6678,7572" coordsize="2298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119" o:spid="_x0000_s1088" style="position:absolute;left:6828;top:7944;width:925;height:480" coordorigin="6840,7944" coordsize="92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shape id="Arc 120" o:spid="_x0000_s1089" style="position:absolute;left:7308;top:7944;width:457;height:480;flip: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" path="m-1,nfc8449,,16123,4926,19640,12609em-1,nsc8449,,16123,4926,19640,12609l,21600,-1,xe" filled="f" strokecolor="white" strokeweight="1.5pt">
                      <v:path arrowok="t" o:extrusionok="f" o:connecttype="custom" o:connectlocs="0,0;11,6;0,11" o:connectangles="0,0,0"/>
                    </v:shape>
                    <v:shape id="Arc 121" o:spid="_x0000_s1090" style="position:absolute;left:6840;top:7944;width:457;height:480;flip:x 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" path="m-1,nfc8449,,16123,4926,19640,12609em-1,nsc8449,,16123,4926,19640,12609l,21600,-1,xe" filled="f" strokecolor="white" strokeweight="1.5pt">
                      <v:path arrowok="t" o:extrusionok="f" o:connecttype="custom" o:connectlocs="0,0;11,6;0,11" o:connectangles="0,0,0"/>
                    </v:shape>
                  </v:group>
                  <v:group id="Group 122" o:spid="_x0000_s1091" style="position:absolute;left:7932;top:7572;width:925;height:480;flip:y" coordorigin="6840,7944" coordsize="92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">
                    <v:shape id="Arc 123" o:spid="_x0000_s1092" style="position:absolute;left:7308;top:7944;width:457;height:480;flip: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" path="m-1,nfc8449,,16123,4926,19640,12609em-1,nsc8449,,16123,4926,19640,12609l,21600,-1,xe" filled="f" strokecolor="white" strokeweight="1.5pt">
                      <v:path arrowok="t" o:extrusionok="f" o:connecttype="custom" o:connectlocs="0,0;11,6;0,11" o:connectangles="0,0,0"/>
                    </v:shape>
                    <v:shape id="Arc 124" o:spid="_x0000_s1093" style="position:absolute;left:6840;top:7944;width:457;height:480;flip:x 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" path="m-1,nfc8449,,16123,4926,19640,12609em-1,nsc8449,,16123,4926,19640,12609l,21600,-1,xe" filled="f" strokecolor="white" strokeweight="1.5pt">
                      <v:path arrowok="t" o:extrusionok="f" o:connecttype="custom" o:connectlocs="0,0;11,6;0,11" o:connectangles="0,0,0"/>
                    </v:shape>
                  </v:group>
                  <v:line id="Line 125" o:spid="_x0000_s1094" style="position:absolute;flip:x;visibility:visible;mso-wrap-style:square" from="7728,7836" to="7944,8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" strokecolor="white" strokeweight="1.5pt"/>
                  <v:line id="Line 126" o:spid="_x0000_s1095" style="position:absolute;flip:x y;visibility:visible;mso-wrap-style:square" from="6678,7932" to="6858,8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" strokecolor="white" strokeweight="1.5pt"/>
                  <v:line id="Line 127" o:spid="_x0000_s1096" style="position:absolute;visibility:visible;mso-wrap-style:square" from="8844,7836" to="8976,8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" strokecolor="white" strokeweight="1.5pt"/>
                </v:group>
                <v:group id="Group 128" o:spid="_x0000_s1097" style="position:absolute;left:8744;top:8543;width:399;height:260" coordorigin="6840,7944" coordsize="92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Arc 129" o:spid="_x0000_s1098" style="position:absolute;left:7308;top:7944;width:457;height:480;flip: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" path="m-1,nfc8449,,16123,4926,19640,12609em-1,nsc8449,,16123,4926,19640,12609l,21600,-1,xe" filled="f" strokecolor="white" strokeweight="1.5pt">
                    <v:path arrowok="t" o:extrusionok="f" o:connecttype="custom" o:connectlocs="0,0;11,6;0,11" o:connectangles="0,0,0"/>
                  </v:shape>
                  <v:shape id="Arc 130" o:spid="_x0000_s1099" style="position:absolute;left:6840;top:7944;width:457;height:480;flip:x 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" path="m-1,nfc8449,,16123,4926,19640,12609em-1,nsc8449,,16123,4926,19640,12609l,21600,-1,xe" filled="f" strokecolor="white" strokeweight="1.5pt">
                    <v:path arrowok="t" o:extrusionok="f" o:connecttype="custom" o:connectlocs="0,0;11,6;0,11" o:connectangles="0,0,0"/>
                  </v:shape>
                </v:group>
                <v:line id="Line 131" o:spid="_x0000_s1100" style="position:absolute;flip:x;visibility:visible;mso-wrap-style:square" from="9132,8484" to="9225,8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" strokecolor="white" strokeweight="1.5pt"/>
                <v:line id="Line 132" o:spid="_x0000_s1101" style="position:absolute;flip:x y;visibility:visible;mso-wrap-style:square" from="8679,8536" to="8757,8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" strokecolor="white" strokeweight="1.5pt"/>
                <v:shape id="Arc 133" o:spid="_x0000_s1102" style="position:absolute;left:7719;top:8538;width:197;height:260;flip: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" path="m-1,nfc8449,,16123,4926,19640,12609em-1,nsc8449,,16123,4926,19640,12609l,21600,-1,xe" filled="f" strokecolor="white" strokeweight="1.5pt">
                  <v:path arrowok="t" o:extrusionok="f" o:connecttype="custom" o:connectlocs="0,0;2,2;0,3" o:connectangles="0,0,0"/>
                </v:shape>
                <v:shape id="Arc 134" o:spid="_x0000_s1103" style="position:absolute;left:8195;top:8336;width:197;height:260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" path="m-1,nfc8449,,16123,4926,19640,12609em-1,nsc8449,,16123,4926,19640,12609l,21600,-1,xe" filled="f" strokecolor="white" strokeweight="1.5pt">
                  <v:path arrowok="t" o:extrusionok="f" o:connecttype="custom" o:connectlocs="0,0;2,2;0,3" o:connectangles="0,0,0"/>
                </v:shape>
                <v:shape id="Arc 135" o:spid="_x0000_s1104" style="position:absolute;left:7993;top:8336;width:197;height:260;flip:x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" path="m-1,nfc8449,,16123,4926,19640,12609em-1,nsc8449,,16123,4926,19640,12609l,21600,-1,xe" filled="f" strokecolor="white" strokeweight="1.5pt">
                  <v:path arrowok="t" o:extrusionok="f" o:connecttype="custom" o:connectlocs="0,0;2,2;0,3" o:connectangles="0,0,0"/>
                </v:shape>
                <v:line id="Line 136" o:spid="_x0000_s1105" style="position:absolute;flip:x;visibility:visible;mso-wrap-style:square" from="7905,8479" to="7998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" strokecolor="white" strokeweight="1.5pt"/>
                <v:line id="Line 137" o:spid="_x0000_s1106" style="position:absolute;visibility:visible;mso-wrap-style:square" from="8386,8479" to="8443,8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" strokecolor="white" strokeweight="1.5pt"/>
                <v:group id="Group 138" o:spid="_x0000_s1107" style="position:absolute;left:8410;top:8334;width:991;height:462" coordorigin="6678,7572" coordsize="2298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group id="Group 139" o:spid="_x0000_s1108" style="position:absolute;left:6828;top:7944;width:925;height:480" coordorigin="6840,7944" coordsize="92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Arc 140" o:spid="_x0000_s1109" style="position:absolute;left:7308;top:7944;width:457;height:480;flip: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" path="m-1,nfc8449,,16123,4926,19640,12609em-1,nsc8449,,16123,4926,19640,12609l,21600,-1,xe" filled="f" strokecolor="white" strokeweight="1.5pt">
                      <v:path arrowok="t" o:extrusionok="f" o:connecttype="custom" o:connectlocs="0,0;11,6;0,11" o:connectangles="0,0,0"/>
                    </v:shape>
                    <v:shape id="Arc 141" o:spid="_x0000_s1110" style="position:absolute;left:6840;top:7944;width:457;height:480;flip:x 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" path="m-1,nfc8449,,16123,4926,19640,12609em-1,nsc8449,,16123,4926,19640,12609l,21600,-1,xe" filled="f" strokecolor="white" strokeweight="1.5pt">
                      <v:path arrowok="t" o:extrusionok="f" o:connecttype="custom" o:connectlocs="0,0;11,6;0,11" o:connectangles="0,0,0"/>
                    </v:shape>
                  </v:group>
                  <v:group id="Group 142" o:spid="_x0000_s1111" style="position:absolute;left:7932;top:7572;width:925;height:480;flip:y" coordorigin="6840,7944" coordsize="92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">
                    <v:shape id="Arc 143" o:spid="_x0000_s1112" style="position:absolute;left:7308;top:7944;width:457;height:480;flip: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" path="m-1,nfc8449,,16123,4926,19640,12609em-1,nsc8449,,16123,4926,19640,12609l,21600,-1,xe" filled="f" strokecolor="white" strokeweight="1.5pt">
                      <v:path arrowok="t" o:extrusionok="f" o:connecttype="custom" o:connectlocs="0,0;11,6;0,11" o:connectangles="0,0,0"/>
                    </v:shape>
                    <v:shape id="Arc 144" o:spid="_x0000_s1113" style="position:absolute;left:6840;top:7944;width:457;height:480;flip:x 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" path="m-1,nfc8449,,16123,4926,19640,12609em-1,nsc8449,,16123,4926,19640,12609l,21600,-1,xe" filled="f" strokecolor="white" strokeweight="1.5pt">
                      <v:path arrowok="t" o:extrusionok="f" o:connecttype="custom" o:connectlocs="0,0;11,6;0,11" o:connectangles="0,0,0"/>
                    </v:shape>
                  </v:group>
                  <v:line id="Line 145" o:spid="_x0000_s1114" style="position:absolute;flip:x;visibility:visible;mso-wrap-style:square" from="7728,7836" to="7944,8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" strokecolor="white" strokeweight="1.5pt"/>
                  <v:line id="Line 146" o:spid="_x0000_s1115" style="position:absolute;flip:x y;visibility:visible;mso-wrap-style:square" from="6678,7932" to="6858,8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" strokecolor="white" strokeweight="1.5pt"/>
                  <v:line id="Line 147" o:spid="_x0000_s1116" style="position:absolute;visibility:visible;mso-wrap-style:square" from="8844,7836" to="8976,8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" strokecolor="white" strokeweight="1.5pt"/>
                </v:group>
                <v:group id="Group 148" o:spid="_x0000_s1117" style="position:absolute;left:7727;top:8343;width:399;height:260;flip:y" coordorigin="6840,7944" coordsize="92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">
                  <v:shape id="Arc 149" o:spid="_x0000_s1118" style="position:absolute;left:7308;top:7944;width:457;height:480;flip: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" path="m-1,nfc8449,,16123,4926,19640,12609em-1,nsc8449,,16123,4926,19640,12609l,21600,-1,xe" filled="f" strokecolor="white" strokeweight="1.5pt">
                    <v:path arrowok="t" o:extrusionok="f" o:connecttype="custom" o:connectlocs="0,0;11,6;0,11" o:connectangles="0,0,0"/>
                  </v:shape>
                  <v:shape id="Arc 150" o:spid="_x0000_s1119" style="position:absolute;left:6840;top:7944;width:457;height:480;flip:x 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" path="m-1,nfc8449,,16123,4926,19640,12609em-1,nsc8449,,16123,4926,19640,12609l,21600,-1,xe" filled="f" strokecolor="white" strokeweight="1.5pt">
                    <v:path arrowok="t" o:extrusionok="f" o:connecttype="custom" o:connectlocs="0,0;11,6;0,11" o:connectangles="0,0,0"/>
                  </v:shape>
                </v:group>
                <v:line id="Line 151" o:spid="_x0000_s1120" style="position:absolute;flip:x;visibility:visible;mso-wrap-style:square" from="7639,8486" to="7732,8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" strokecolor="white" strokeweight="1.5pt"/>
                <v:line id="Line 152" o:spid="_x0000_s1121" style="position:absolute;flip:x y;visibility:visible;mso-wrap-style:square" from="7912,8478" to="7990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" strokecolor="white" strokeweight="1.5pt"/>
                <v:line id="Line 153" o:spid="_x0000_s1122" style="position:absolute;visibility:visible;mso-wrap-style:square" from="8120,8486" to="8177,8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" strokecolor="white" strokeweight="1.5pt"/>
                <v:group id="Group 154" o:spid="_x0000_s1123" style="position:absolute;left:8144;top:8341;width:991;height:462" coordorigin="6678,7572" coordsize="2298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group id="Group 155" o:spid="_x0000_s1124" style="position:absolute;left:6828;top:7944;width:925;height:480" coordorigin="6840,7944" coordsize="92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shape id="Arc 156" o:spid="_x0000_s1125" style="position:absolute;left:7308;top:7944;width:457;height:480;flip: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" path="m-1,nfc8449,,16123,4926,19640,12609em-1,nsc8449,,16123,4926,19640,12609l,21600,-1,xe" filled="f" strokecolor="white" strokeweight="1.5pt">
                      <v:path arrowok="t" o:extrusionok="f" o:connecttype="custom" o:connectlocs="0,0;11,6;0,11" o:connectangles="0,0,0"/>
                    </v:shape>
                    <v:shape id="Arc 157" o:spid="_x0000_s1126" style="position:absolute;left:6840;top:7944;width:457;height:480;flip:x 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" path="m-1,nfc8449,,16123,4926,19640,12609em-1,nsc8449,,16123,4926,19640,12609l,21600,-1,xe" filled="f" strokecolor="white" strokeweight="1.5pt">
                      <v:path arrowok="t" o:extrusionok="f" o:connecttype="custom" o:connectlocs="0,0;11,6;0,11" o:connectangles="0,0,0"/>
                    </v:shape>
                  </v:group>
                  <v:group id="Group 158" o:spid="_x0000_s1127" style="position:absolute;left:7932;top:7572;width:925;height:480;flip:y" coordorigin="6840,7944" coordsize="92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">
                    <v:shape id="Arc 159" o:spid="_x0000_s1128" style="position:absolute;left:7308;top:7944;width:457;height:480;flip: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" path="m-1,nfc8449,,16123,4926,19640,12609em-1,nsc8449,,16123,4926,19640,12609l,21600,-1,xe" filled="f" strokecolor="white" strokeweight="1.5pt">
                      <v:path arrowok="t" o:extrusionok="f" o:connecttype="custom" o:connectlocs="0,0;11,6;0,11" o:connectangles="0,0,0"/>
                    </v:shape>
                    <v:shape id="Arc 160" o:spid="_x0000_s1129" style="position:absolute;left:6840;top:7944;width:457;height:480;flip:x 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" path="m-1,nfc8449,,16123,4926,19640,12609em-1,nsc8449,,16123,4926,19640,12609l,21600,-1,xe" filled="f" strokecolor="white" strokeweight="1.5pt">
                      <v:path arrowok="t" o:extrusionok="f" o:connecttype="custom" o:connectlocs="0,0;11,6;0,11" o:connectangles="0,0,0"/>
                    </v:shape>
                  </v:group>
                  <v:line id="Line 161" o:spid="_x0000_s1130" style="position:absolute;flip:x;visibility:visible;mso-wrap-style:square" from="7728,7836" to="7944,8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" strokecolor="white" strokeweight="1.5pt"/>
                  <v:line id="Line 162" o:spid="_x0000_s1131" style="position:absolute;flip:x y;visibility:visible;mso-wrap-style:square" from="6678,7932" to="6858,8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" strokecolor="white" strokeweight="1.5pt"/>
                  <v:line id="Line 163" o:spid="_x0000_s1132" style="position:absolute;visibility:visible;mso-wrap-style:square" from="8844,7836" to="8976,8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" strokecolor="white" strokeweight="1.5pt"/>
                </v:group>
                <v:group id="Group 164" o:spid="_x0000_s1133" style="position:absolute;left:8014;top:8538;width:399;height:260" coordorigin="6840,7944" coordsize="92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Arc 165" o:spid="_x0000_s1134" style="position:absolute;left:7308;top:7944;width:457;height:480;flip: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" path="m-1,nfc8449,,16123,4926,19640,12609em-1,nsc8449,,16123,4926,19640,12609l,21600,-1,xe" filled="f" strokecolor="white" strokeweight="1.5pt">
                    <v:path arrowok="t" o:extrusionok="f" o:connecttype="custom" o:connectlocs="0,0;11,6;0,11" o:connectangles="0,0,0"/>
                  </v:shape>
                  <v:shape id="Arc 166" o:spid="_x0000_s1135" style="position:absolute;left:6840;top:7944;width:457;height:480;flip:x 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" path="m-1,nfc8449,,16123,4926,19640,12609em-1,nsc8449,,16123,4926,19640,12609l,21600,-1,xe" filled="f" strokecolor="white" strokeweight="1.5pt">
                    <v:path arrowok="t" o:extrusionok="f" o:connecttype="custom" o:connectlocs="0,0;11,6;0,11" o:connectangles="0,0,0"/>
                  </v:shape>
                </v:group>
                <v:group id="Group 167" o:spid="_x0000_s1136" style="position:absolute;left:8490;top:8336;width:399;height:260;flip:y" coordorigin="6840,7944" coordsize="92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">
                  <v:shape id="Arc 168" o:spid="_x0000_s1137" style="position:absolute;left:7308;top:7944;width:457;height:480;flip: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" path="m-1,nfc8449,,16123,4926,19640,12609em-1,nsc8449,,16123,4926,19640,12609l,21600,-1,xe" filled="f" strokecolor="white" strokeweight="1.5pt">
                    <v:path arrowok="t" o:extrusionok="f" o:connecttype="custom" o:connectlocs="0,0;11,6;0,11" o:connectangles="0,0,0"/>
                  </v:shape>
                  <v:shape id="Arc 169" o:spid="_x0000_s1138" style="position:absolute;left:6840;top:7944;width:457;height:480;flip:x 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" path="m-1,nfc8449,,16123,4926,19640,12609em-1,nsc8449,,16123,4926,19640,12609l,21600,-1,xe" filled="f" strokecolor="white" strokeweight="1.5pt">
                    <v:path arrowok="t" o:extrusionok="f" o:connecttype="custom" o:connectlocs="0,0;11,6;0,11" o:connectangles="0,0,0"/>
                  </v:shape>
                </v:group>
                <v:line id="Line 170" o:spid="_x0000_s1139" style="position:absolute;flip:x;visibility:visible;mso-wrap-style:square" from="8402,8479" to="8495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" strokecolor="white" strokeweight="1.5pt"/>
                <v:line id="Line 171" o:spid="_x0000_s1140" style="position:absolute;flip:x y;visibility:visible;mso-wrap-style:square" from="7956,8554" to="8034,8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" strokecolor="white" strokeweight="1.5pt"/>
                <v:line id="Line 172" o:spid="_x0000_s1141" style="position:absolute;visibility:visible;mso-wrap-style:square" from="8883,8479" to="8940,8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" strokecolor="white" strokeweight="1.5pt"/>
                <v:group id="Group 173" o:spid="_x0000_s1142" style="position:absolute;left:8972;top:8536;width:399;height:260" coordorigin="6840,7944" coordsize="92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Arc 174" o:spid="_x0000_s1143" style="position:absolute;left:7308;top:7944;width:457;height:480;flip: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" path="m-1,nfc8449,,16123,4926,19640,12609em-1,nsc8449,,16123,4926,19640,12609l,21600,-1,xe" filled="f" strokecolor="white" strokeweight="1.5pt">
                    <v:path arrowok="t" o:extrusionok="f" o:connecttype="custom" o:connectlocs="0,0;11,6;0,11" o:connectangles="0,0,0"/>
                  </v:shape>
                  <v:shape id="Arc 175" o:spid="_x0000_s1144" style="position:absolute;left:6840;top:7944;width:457;height:480;flip:x 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" path="m-1,nfc8449,,16123,4926,19640,12609em-1,nsc8449,,16123,4926,19640,12609l,21600,-1,xe" filled="f" strokecolor="white" strokeweight="1.5pt">
                    <v:path arrowok="t" o:extrusionok="f" o:connecttype="custom" o:connectlocs="0,0;11,6;0,11" o:connectangles="0,0,0"/>
                  </v:shape>
                </v:group>
                <v:group id="Group 176" o:spid="_x0000_s1145" style="position:absolute;left:7522;top:8358;width:399;height:260;flip:y" coordorigin="6840,7944" coordsize="92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">
                  <v:shape id="Arc 177" o:spid="_x0000_s1146" style="position:absolute;left:7308;top:7944;width:457;height:480;flip: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" path="m-1,nfc8449,,16123,4926,19640,12609em-1,nsc8449,,16123,4926,19640,12609l,21600,-1,xe" filled="f" strokecolor="white" strokeweight="1.5pt">
                    <v:path arrowok="t" o:extrusionok="f" o:connecttype="custom" o:connectlocs="0,0;11,6;0,11" o:connectangles="0,0,0"/>
                  </v:shape>
                  <v:shape id="Arc 178" o:spid="_x0000_s1147" style="position:absolute;left:6840;top:7944;width:457;height:480;flip:x y;visibility:visible;mso-wrap-style:square;v-text-anchor:top" coordsize="196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" path="m-1,nfc8449,,16123,4926,19640,12609em-1,nsc8449,,16123,4926,19640,12609l,21600,-1,xe" filled="f" strokecolor="white" strokeweight="1.5pt">
                    <v:path arrowok="t" o:extrusionok="f" o:connecttype="custom" o:connectlocs="0,0;11,6;0,11" o:connectangles="0,0,0"/>
                  </v:shape>
                </v:group>
                <v:line id="Line 179" o:spid="_x0000_s1148" style="position:absolute;flip:x y;visibility:visible;mso-wrap-style:square" from="8907,8529" to="8985,8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" strokecolor="white" strokeweight="1.5pt"/>
                <w10:anchorlock/>
              </v:group>
            </w:pict>
          </mc:Fallback>
        </mc:AlternateContent>
      </w:r>
    </w:p>
    <w:p w14:paraId="39CFBE14" w14:textId="69B84D0D" w:rsidR="00401C32" w:rsidRDefault="00401C32" w:rsidP="00E103ED">
      <w:pPr>
        <w:spacing w:line="360" w:lineRule="auto"/>
        <w:ind w:firstLine="420"/>
      </w:pPr>
      <w:r>
        <w:rPr>
          <w:rFonts w:hint="eastAsia"/>
        </w:rPr>
        <w:t>解答</w:t>
      </w:r>
      <w:r w:rsidR="001C23BE">
        <w:rPr>
          <w:rFonts w:hint="eastAsia"/>
        </w:rPr>
        <w:t>：</w:t>
      </w:r>
      <w:r w:rsidR="008B7ACC">
        <w:rPr>
          <w:rFonts w:hint="eastAsia"/>
        </w:rPr>
        <w:t>①</w:t>
      </w:r>
      <w:r w:rsidR="000E1343">
        <w:rPr>
          <w:rFonts w:ascii="Times New Roman" w:hAnsi="Times New Roman" w:hint="eastAsia"/>
        </w:rPr>
        <w:t>调节</w:t>
      </w:r>
      <w:r w:rsidR="000E1343">
        <w:rPr>
          <w:rFonts w:ascii="Times New Roman" w:hAnsi="Times New Roman" w:hint="eastAsia"/>
        </w:rPr>
        <w:t>Vertical</w:t>
      </w:r>
      <w:r w:rsidR="000E1343">
        <w:rPr>
          <w:rFonts w:ascii="Times New Roman" w:hAnsi="Times New Roman" w:hint="eastAsia"/>
        </w:rPr>
        <w:t>中的“</w:t>
      </w:r>
      <w:r w:rsidR="000E1343">
        <w:rPr>
          <w:rFonts w:ascii="Times New Roman" w:hAnsi="Times New Roman" w:hint="eastAsia"/>
        </w:rPr>
        <w:t>Push</w:t>
      </w:r>
      <w:r w:rsidR="000E1343">
        <w:rPr>
          <w:rFonts w:ascii="Times New Roman" w:hAnsi="Times New Roman"/>
        </w:rPr>
        <w:t xml:space="preserve"> </w:t>
      </w:r>
      <w:r w:rsidR="000E1343">
        <w:rPr>
          <w:rFonts w:ascii="Times New Roman" w:hAnsi="Times New Roman" w:hint="eastAsia"/>
        </w:rPr>
        <w:t>for</w:t>
      </w:r>
      <w:r w:rsidR="000E1343">
        <w:rPr>
          <w:rFonts w:ascii="Times New Roman" w:hAnsi="Times New Roman"/>
        </w:rPr>
        <w:t xml:space="preserve"> F</w:t>
      </w:r>
      <w:r w:rsidR="000E1343">
        <w:rPr>
          <w:rFonts w:ascii="Times New Roman" w:hAnsi="Times New Roman" w:hint="eastAsia"/>
        </w:rPr>
        <w:t>ine</w:t>
      </w:r>
      <w:r w:rsidR="000E1343">
        <w:rPr>
          <w:rFonts w:ascii="Times New Roman" w:hAnsi="Times New Roman" w:hint="eastAsia"/>
        </w:rPr>
        <w:t>”旋钮（位于通道键上）</w:t>
      </w:r>
      <w:r w:rsidR="00C43D0F">
        <w:rPr>
          <w:rFonts w:ascii="Times New Roman" w:hAnsi="Times New Roman" w:hint="eastAsia"/>
        </w:rPr>
        <w:t>，使得垂直</w:t>
      </w:r>
      <w:r w:rsidR="0020730D">
        <w:rPr>
          <w:rFonts w:ascii="Times New Roman" w:hAnsi="Times New Roman" w:hint="eastAsia"/>
        </w:rPr>
        <w:t>灵敏度增大，可显示的电压范围增大</w:t>
      </w:r>
      <w:r w:rsidR="00C0319B">
        <w:rPr>
          <w:rFonts w:ascii="Times New Roman" w:hAnsi="Times New Roman" w:hint="eastAsia"/>
        </w:rPr>
        <w:t>，再适当调节</w:t>
      </w:r>
      <w:r w:rsidR="00C0319B">
        <w:rPr>
          <w:rFonts w:ascii="Times New Roman" w:hAnsi="Times New Roman" w:hint="eastAsia"/>
        </w:rPr>
        <w:t>Horizontal</w:t>
      </w:r>
      <w:r w:rsidR="00C0319B">
        <w:rPr>
          <w:rFonts w:ascii="Times New Roman" w:hAnsi="Times New Roman" w:hint="eastAsia"/>
        </w:rPr>
        <w:t>中的“</w:t>
      </w:r>
      <w:r w:rsidR="00C0319B">
        <w:rPr>
          <w:rFonts w:ascii="Times New Roman" w:hAnsi="Times New Roman" w:hint="eastAsia"/>
        </w:rPr>
        <w:t>Push</w:t>
      </w:r>
      <w:r w:rsidR="00C0319B">
        <w:rPr>
          <w:rFonts w:ascii="Times New Roman" w:hAnsi="Times New Roman"/>
        </w:rPr>
        <w:t xml:space="preserve"> </w:t>
      </w:r>
      <w:r w:rsidR="00C0319B">
        <w:rPr>
          <w:rFonts w:ascii="Times New Roman" w:hAnsi="Times New Roman" w:hint="eastAsia"/>
        </w:rPr>
        <w:t>for</w:t>
      </w:r>
      <w:r w:rsidR="00C0319B">
        <w:rPr>
          <w:rFonts w:ascii="Times New Roman" w:hAnsi="Times New Roman"/>
        </w:rPr>
        <w:t xml:space="preserve"> F</w:t>
      </w:r>
      <w:r w:rsidR="00C0319B">
        <w:rPr>
          <w:rFonts w:ascii="Times New Roman" w:hAnsi="Times New Roman" w:hint="eastAsia"/>
        </w:rPr>
        <w:t>ine</w:t>
      </w:r>
      <w:r w:rsidR="00C0319B">
        <w:rPr>
          <w:rFonts w:ascii="Times New Roman" w:hAnsi="Times New Roman" w:hint="eastAsia"/>
        </w:rPr>
        <w:t>”旋钮</w:t>
      </w:r>
      <w:r w:rsidR="00C0319B">
        <w:rPr>
          <w:rFonts w:ascii="Times New Roman" w:hAnsi="Times New Roman" w:hint="eastAsia"/>
        </w:rPr>
        <w:t>，使得水平灵敏度增大，显示的周期数达到</w:t>
      </w:r>
      <w:r w:rsidR="00C0319B">
        <w:rPr>
          <w:rFonts w:ascii="Times New Roman" w:hAnsi="Times New Roman" w:hint="eastAsia"/>
        </w:rPr>
        <w:t>3~</w:t>
      </w:r>
      <w:r w:rsidR="00C0319B">
        <w:rPr>
          <w:rFonts w:ascii="Times New Roman" w:hAnsi="Times New Roman"/>
        </w:rPr>
        <w:t>5</w:t>
      </w:r>
      <w:r w:rsidR="00C0319B">
        <w:rPr>
          <w:rFonts w:ascii="Times New Roman" w:hAnsi="Times New Roman" w:hint="eastAsia"/>
        </w:rPr>
        <w:t>个</w:t>
      </w:r>
      <w:r w:rsidR="00833E4C">
        <w:rPr>
          <w:rFonts w:ascii="Times New Roman" w:hAnsi="Times New Roman" w:hint="eastAsia"/>
        </w:rPr>
        <w:t>；</w:t>
      </w:r>
      <w:r w:rsidR="00D000A0">
        <w:rPr>
          <w:rFonts w:ascii="Times New Roman" w:hAnsi="Times New Roman" w:hint="eastAsia"/>
        </w:rPr>
        <w:t>②</w:t>
      </w:r>
      <w:r w:rsidR="00B93542">
        <w:rPr>
          <w:rFonts w:ascii="Times New Roman" w:hAnsi="Times New Roman" w:hint="eastAsia"/>
        </w:rPr>
        <w:t>调节</w:t>
      </w:r>
      <w:r w:rsidR="00B93542">
        <w:rPr>
          <w:rFonts w:ascii="Times New Roman" w:hAnsi="Times New Roman" w:hint="eastAsia"/>
        </w:rPr>
        <w:t>Vertical</w:t>
      </w:r>
      <w:r w:rsidR="00B93542">
        <w:rPr>
          <w:rFonts w:ascii="Times New Roman" w:hAnsi="Times New Roman" w:hint="eastAsia"/>
        </w:rPr>
        <w:t>中的“</w:t>
      </w:r>
      <w:r w:rsidR="00B93542">
        <w:rPr>
          <w:rFonts w:ascii="Times New Roman" w:hAnsi="Times New Roman" w:hint="eastAsia"/>
        </w:rPr>
        <w:t>Push</w:t>
      </w:r>
      <w:r w:rsidR="00B93542">
        <w:rPr>
          <w:rFonts w:ascii="Times New Roman" w:hAnsi="Times New Roman"/>
        </w:rPr>
        <w:t xml:space="preserve"> </w:t>
      </w:r>
      <w:r w:rsidR="00B93542">
        <w:rPr>
          <w:rFonts w:ascii="Times New Roman" w:hAnsi="Times New Roman" w:hint="eastAsia"/>
        </w:rPr>
        <w:t>for</w:t>
      </w:r>
      <w:r w:rsidR="00B93542">
        <w:rPr>
          <w:rFonts w:ascii="Times New Roman" w:hAnsi="Times New Roman"/>
        </w:rPr>
        <w:t xml:space="preserve"> F</w:t>
      </w:r>
      <w:r w:rsidR="00B93542">
        <w:rPr>
          <w:rFonts w:ascii="Times New Roman" w:hAnsi="Times New Roman" w:hint="eastAsia"/>
        </w:rPr>
        <w:t>ine</w:t>
      </w:r>
      <w:r w:rsidR="00B93542">
        <w:rPr>
          <w:rFonts w:ascii="Times New Roman" w:hAnsi="Times New Roman" w:hint="eastAsia"/>
        </w:rPr>
        <w:t>”旋钮（位于通道键上），使得垂直灵敏度</w:t>
      </w:r>
      <w:r w:rsidR="00B93542">
        <w:rPr>
          <w:rFonts w:ascii="Times New Roman" w:hAnsi="Times New Roman" w:hint="eastAsia"/>
        </w:rPr>
        <w:t>减小</w:t>
      </w:r>
      <w:r w:rsidR="00B93542">
        <w:rPr>
          <w:rFonts w:ascii="Times New Roman" w:hAnsi="Times New Roman" w:hint="eastAsia"/>
        </w:rPr>
        <w:t>；</w:t>
      </w:r>
      <w:r w:rsidR="00EA1CF9">
        <w:rPr>
          <w:rFonts w:ascii="Times New Roman" w:hAnsi="Times New Roman" w:hint="eastAsia"/>
        </w:rPr>
        <w:t>③</w:t>
      </w:r>
      <w:r w:rsidR="00C13A5D">
        <w:rPr>
          <w:rFonts w:ascii="Times New Roman" w:hAnsi="Times New Roman" w:hint="eastAsia"/>
        </w:rPr>
        <w:t>可以尝试</w:t>
      </w:r>
      <w:r w:rsidR="00363DB3">
        <w:rPr>
          <w:rFonts w:ascii="Times New Roman" w:hAnsi="Times New Roman" w:hint="eastAsia"/>
        </w:rPr>
        <w:t>点击“</w:t>
      </w:r>
      <w:r w:rsidR="00363DB3">
        <w:rPr>
          <w:rFonts w:ascii="Times New Roman" w:hAnsi="Times New Roman" w:hint="eastAsia"/>
        </w:rPr>
        <w:t>Auto</w:t>
      </w:r>
      <w:r w:rsidR="00363DB3">
        <w:rPr>
          <w:rFonts w:ascii="Times New Roman" w:hAnsi="Times New Roman"/>
        </w:rPr>
        <w:t xml:space="preserve"> S</w:t>
      </w:r>
      <w:r w:rsidR="00363DB3">
        <w:rPr>
          <w:rFonts w:ascii="Times New Roman" w:hAnsi="Times New Roman" w:hint="eastAsia"/>
        </w:rPr>
        <w:t>cale</w:t>
      </w:r>
      <w:r w:rsidR="00363DB3">
        <w:rPr>
          <w:rFonts w:ascii="Times New Roman" w:hAnsi="Times New Roman" w:hint="eastAsia"/>
        </w:rPr>
        <w:t>”按钮，自动稳定波形</w:t>
      </w:r>
      <w:r w:rsidR="00837C28">
        <w:rPr>
          <w:rFonts w:ascii="Times New Roman" w:hAnsi="Times New Roman" w:hint="eastAsia"/>
        </w:rPr>
        <w:t>，也可以使用</w:t>
      </w:r>
      <w:r w:rsidR="009013BA">
        <w:rPr>
          <w:rFonts w:ascii="Times New Roman" w:hAnsi="Times New Roman" w:hint="eastAsia"/>
        </w:rPr>
        <w:t>运行控制按钮</w:t>
      </w:r>
      <w:r w:rsidR="00CE1D63">
        <w:rPr>
          <w:rFonts w:ascii="Times New Roman" w:hAnsi="Times New Roman" w:hint="eastAsia"/>
        </w:rPr>
        <w:t>停止或单次采集</w:t>
      </w:r>
      <w:r w:rsidR="009013BA">
        <w:rPr>
          <w:rFonts w:ascii="Times New Roman" w:hAnsi="Times New Roman" w:hint="eastAsia"/>
        </w:rPr>
        <w:t>图像，也可以</w:t>
      </w:r>
      <w:r w:rsidR="00B741F5">
        <w:rPr>
          <w:rFonts w:ascii="Times New Roman" w:hAnsi="Times New Roman" w:hint="eastAsia"/>
        </w:rPr>
        <w:t>使用触发控制，</w:t>
      </w:r>
      <w:r w:rsidR="003C2CA7">
        <w:rPr>
          <w:rFonts w:ascii="Times New Roman" w:hAnsi="Times New Roman" w:hint="eastAsia"/>
        </w:rPr>
        <w:t>选定合适的触发源，</w:t>
      </w:r>
      <w:r w:rsidR="00361E36">
        <w:rPr>
          <w:rFonts w:ascii="Times New Roman" w:hAnsi="Times New Roman" w:hint="eastAsia"/>
        </w:rPr>
        <w:t>再设置正确的触发电平（在选择的触发源范围内）即可使信号稳定。</w:t>
      </w:r>
    </w:p>
    <w:p w14:paraId="632B86E0" w14:textId="77777777" w:rsidR="00CA4FBD" w:rsidRPr="00346707" w:rsidRDefault="00CA4FBD" w:rsidP="00E103ED">
      <w:pPr>
        <w:spacing w:line="360" w:lineRule="auto"/>
        <w:ind w:firstLine="420"/>
        <w:rPr>
          <w:rFonts w:hint="eastAsia"/>
        </w:rPr>
      </w:pPr>
    </w:p>
    <w:p w14:paraId="4CB1CCB9" w14:textId="77777777" w:rsidR="00951676" w:rsidRPr="00177BA3" w:rsidRDefault="00951676" w:rsidP="00951676">
      <w:pPr>
        <w:rPr>
          <w:rFonts w:ascii="Times New Roman" w:hAnsi="Times New Roman"/>
          <w:b/>
          <w:bCs/>
        </w:rPr>
      </w:pPr>
      <w:r w:rsidRPr="00177BA3">
        <w:rPr>
          <w:rFonts w:ascii="Times New Roman" w:hAnsi="Times New Roman" w:hint="eastAsia"/>
          <w:b/>
          <w:bCs/>
        </w:rPr>
        <w:t>5</w:t>
      </w:r>
      <w:r w:rsidRPr="00177BA3">
        <w:rPr>
          <w:rFonts w:ascii="Times New Roman" w:hAnsi="Times New Roman" w:hint="eastAsia"/>
          <w:b/>
          <w:bCs/>
        </w:rPr>
        <w:t>．示波器的通道耦合方式有直流</w:t>
      </w:r>
      <w:r w:rsidRPr="00177BA3">
        <w:rPr>
          <w:rFonts w:ascii="Times New Roman" w:hAnsi="Times New Roman" w:hint="eastAsia"/>
          <w:b/>
          <w:bCs/>
        </w:rPr>
        <w:t>DC</w:t>
      </w:r>
      <w:r w:rsidRPr="00177BA3">
        <w:rPr>
          <w:rFonts w:ascii="Times New Roman" w:hAnsi="Times New Roman" w:hint="eastAsia"/>
          <w:b/>
          <w:bCs/>
        </w:rPr>
        <w:t>耦合和交流</w:t>
      </w:r>
      <w:r w:rsidRPr="00177BA3">
        <w:rPr>
          <w:rFonts w:ascii="Times New Roman" w:hAnsi="Times New Roman" w:hint="eastAsia"/>
          <w:b/>
          <w:bCs/>
        </w:rPr>
        <w:t>AC</w:t>
      </w:r>
      <w:r w:rsidRPr="00177BA3">
        <w:rPr>
          <w:rFonts w:ascii="Times New Roman" w:hAnsi="Times New Roman" w:hint="eastAsia"/>
          <w:b/>
          <w:bCs/>
        </w:rPr>
        <w:t>耦合两种，这两种输入耦合方式的区别是什么？一般说来观察不同的信号时需要选择不同的输入耦合方式，通常什么时候选用交流耦合，什么时候选用直流耦合？</w:t>
      </w:r>
      <w:r w:rsidRPr="00177BA3">
        <w:rPr>
          <w:rFonts w:ascii="Times New Roman" w:hAnsi="Times New Roman" w:hint="eastAsia"/>
          <w:b/>
          <w:bCs/>
        </w:rPr>
        <w:t xml:space="preserve"> </w:t>
      </w:r>
    </w:p>
    <w:p w14:paraId="5C07AF92" w14:textId="21B8B4C9" w:rsidR="00BC212E" w:rsidRPr="00951676" w:rsidRDefault="00662704" w:rsidP="00E103E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解答：</w:t>
      </w:r>
      <w:r w:rsidR="004E5A3E">
        <w:rPr>
          <w:rFonts w:ascii="Times New Roman" w:hAnsi="Times New Roman" w:hint="eastAsia"/>
        </w:rPr>
        <w:t>①</w:t>
      </w:r>
      <w:r w:rsidR="009C5992">
        <w:rPr>
          <w:rFonts w:ascii="Times New Roman" w:hAnsi="Times New Roman" w:hint="eastAsia"/>
        </w:rPr>
        <w:t>直流</w:t>
      </w:r>
      <w:r w:rsidR="00203C02">
        <w:rPr>
          <w:rFonts w:ascii="Times New Roman" w:hAnsi="Times New Roman" w:hint="eastAsia"/>
        </w:rPr>
        <w:t>D</w:t>
      </w:r>
      <w:r w:rsidR="00203C02">
        <w:rPr>
          <w:rFonts w:ascii="Times New Roman" w:hAnsi="Times New Roman"/>
        </w:rPr>
        <w:t>C</w:t>
      </w:r>
      <w:r w:rsidR="00203C02">
        <w:rPr>
          <w:rFonts w:ascii="Times New Roman" w:hAnsi="Times New Roman" w:hint="eastAsia"/>
        </w:rPr>
        <w:t>耦合</w:t>
      </w:r>
      <w:r w:rsidR="00203C02" w:rsidRPr="00203C02">
        <w:rPr>
          <w:rFonts w:ascii="Times New Roman" w:hAnsi="Times New Roman" w:hint="eastAsia"/>
        </w:rPr>
        <w:t>为信号提供直接的连接通路</w:t>
      </w:r>
      <w:r w:rsidR="00AE7386">
        <w:rPr>
          <w:rFonts w:ascii="Times New Roman" w:hAnsi="Times New Roman" w:hint="eastAsia"/>
        </w:rPr>
        <w:t>，</w:t>
      </w:r>
      <w:r w:rsidR="00AE7386" w:rsidRPr="00AE7386">
        <w:rPr>
          <w:rFonts w:ascii="Times New Roman" w:hAnsi="Times New Roman" w:hint="eastAsia"/>
        </w:rPr>
        <w:t>因此信号的所有分量（</w:t>
      </w:r>
      <w:r w:rsidR="00AE7386" w:rsidRPr="00AE7386">
        <w:rPr>
          <w:rFonts w:ascii="Times New Roman" w:hAnsi="Times New Roman" w:hint="eastAsia"/>
        </w:rPr>
        <w:t>AC</w:t>
      </w:r>
      <w:r w:rsidR="00AE7386" w:rsidRPr="00AE7386">
        <w:rPr>
          <w:rFonts w:ascii="Times New Roman" w:hAnsi="Times New Roman" w:hint="eastAsia"/>
        </w:rPr>
        <w:t>和</w:t>
      </w:r>
      <w:r w:rsidR="00AE7386" w:rsidRPr="00AE7386">
        <w:rPr>
          <w:rFonts w:ascii="Times New Roman" w:hAnsi="Times New Roman" w:hint="eastAsia"/>
        </w:rPr>
        <w:t>DC</w:t>
      </w:r>
      <w:r w:rsidR="00AE7386" w:rsidRPr="00AE7386">
        <w:rPr>
          <w:rFonts w:ascii="Times New Roman" w:hAnsi="Times New Roman" w:hint="eastAsia"/>
        </w:rPr>
        <w:t>）都会</w:t>
      </w:r>
      <w:r w:rsidR="00893C4B">
        <w:rPr>
          <w:rFonts w:ascii="Times New Roman" w:hAnsi="Times New Roman" w:hint="eastAsia"/>
        </w:rPr>
        <w:t>在</w:t>
      </w:r>
      <w:r w:rsidR="00AE7386" w:rsidRPr="00AE7386">
        <w:rPr>
          <w:rFonts w:ascii="Times New Roman" w:hAnsi="Times New Roman" w:hint="eastAsia"/>
        </w:rPr>
        <w:t>示波器</w:t>
      </w:r>
      <w:r w:rsidR="00893C4B">
        <w:rPr>
          <w:rFonts w:ascii="Times New Roman" w:hAnsi="Times New Roman" w:hint="eastAsia"/>
        </w:rPr>
        <w:t>上显示</w:t>
      </w:r>
      <w:r w:rsidR="00AE7386" w:rsidRPr="00AE7386">
        <w:rPr>
          <w:rFonts w:ascii="Times New Roman" w:hAnsi="Times New Roman" w:hint="eastAsia"/>
        </w:rPr>
        <w:t>。</w:t>
      </w:r>
      <w:r w:rsidR="000013F8">
        <w:rPr>
          <w:rFonts w:ascii="Times New Roman" w:hAnsi="Times New Roman" w:hint="eastAsia"/>
        </w:rPr>
        <w:t>而</w:t>
      </w:r>
      <w:r w:rsidR="009C5992">
        <w:rPr>
          <w:rFonts w:ascii="Times New Roman" w:hAnsi="Times New Roman" w:hint="eastAsia"/>
        </w:rPr>
        <w:t>交流</w:t>
      </w:r>
      <w:r w:rsidR="00E86940">
        <w:rPr>
          <w:rFonts w:ascii="Times New Roman" w:hAnsi="Times New Roman" w:hint="eastAsia"/>
        </w:rPr>
        <w:t>A</w:t>
      </w:r>
      <w:r w:rsidR="00E86940">
        <w:rPr>
          <w:rFonts w:ascii="Times New Roman" w:hAnsi="Times New Roman"/>
        </w:rPr>
        <w:t>C</w:t>
      </w:r>
      <w:r w:rsidR="00E86940">
        <w:rPr>
          <w:rFonts w:ascii="Times New Roman" w:hAnsi="Times New Roman" w:hint="eastAsia"/>
        </w:rPr>
        <w:t>耦合时</w:t>
      </w:r>
      <w:r w:rsidR="00990B20">
        <w:rPr>
          <w:rFonts w:ascii="Times New Roman" w:hAnsi="Times New Roman" w:hint="eastAsia"/>
        </w:rPr>
        <w:t>会</w:t>
      </w:r>
      <w:r w:rsidR="00E86940" w:rsidRPr="00E86940">
        <w:rPr>
          <w:rFonts w:ascii="Times New Roman" w:hAnsi="Times New Roman" w:hint="eastAsia"/>
        </w:rPr>
        <w:t>在</w:t>
      </w:r>
      <w:r w:rsidR="00E86940" w:rsidRPr="00E86940">
        <w:rPr>
          <w:rFonts w:ascii="Times New Roman" w:hAnsi="Times New Roman" w:hint="eastAsia"/>
        </w:rPr>
        <w:t>BNC</w:t>
      </w:r>
      <w:r w:rsidR="00E86940" w:rsidRPr="00E86940">
        <w:rPr>
          <w:rFonts w:ascii="Times New Roman" w:hAnsi="Times New Roman" w:hint="eastAsia"/>
        </w:rPr>
        <w:t>端和衰减器之间串联一个电容</w:t>
      </w:r>
      <w:r w:rsidR="00E86940">
        <w:rPr>
          <w:rFonts w:ascii="Times New Roman" w:hAnsi="Times New Roman" w:hint="eastAsia"/>
        </w:rPr>
        <w:t>，</w:t>
      </w:r>
      <w:r w:rsidR="00282706">
        <w:rPr>
          <w:rFonts w:ascii="Times New Roman" w:hAnsi="Times New Roman" w:hint="eastAsia"/>
        </w:rPr>
        <w:t>信号的</w:t>
      </w:r>
      <w:r w:rsidR="00282706">
        <w:rPr>
          <w:rFonts w:ascii="Times New Roman" w:hAnsi="Times New Roman" w:hint="eastAsia"/>
        </w:rPr>
        <w:t>D</w:t>
      </w:r>
      <w:r w:rsidR="00282706">
        <w:rPr>
          <w:rFonts w:ascii="Times New Roman" w:hAnsi="Times New Roman"/>
        </w:rPr>
        <w:t>C</w:t>
      </w:r>
      <w:r w:rsidR="00282706">
        <w:rPr>
          <w:rFonts w:ascii="Times New Roman" w:hAnsi="Times New Roman" w:hint="eastAsia"/>
        </w:rPr>
        <w:t>分量就会被阻断，低频</w:t>
      </w:r>
      <w:r w:rsidR="00282706">
        <w:rPr>
          <w:rFonts w:ascii="Times New Roman" w:hAnsi="Times New Roman" w:hint="eastAsia"/>
        </w:rPr>
        <w:t>A</w:t>
      </w:r>
      <w:r w:rsidR="00282706">
        <w:rPr>
          <w:rFonts w:ascii="Times New Roman" w:hAnsi="Times New Roman"/>
        </w:rPr>
        <w:t>C</w:t>
      </w:r>
      <w:r w:rsidR="00282706">
        <w:rPr>
          <w:rFonts w:ascii="Times New Roman" w:hAnsi="Times New Roman" w:hint="eastAsia"/>
        </w:rPr>
        <w:t>分量也将受阻或者大为衰减</w:t>
      </w:r>
      <w:r w:rsidR="007745B1">
        <w:rPr>
          <w:rFonts w:ascii="Times New Roman" w:hAnsi="Times New Roman" w:hint="eastAsia"/>
        </w:rPr>
        <w:t>；②</w:t>
      </w:r>
      <w:r w:rsidR="00F718E6">
        <w:t>一般情况下通常选用直流</w:t>
      </w:r>
      <w:r w:rsidR="00F718E6">
        <w:t>DC</w:t>
      </w:r>
      <w:r w:rsidR="00F718E6">
        <w:t>耦合</w:t>
      </w:r>
      <w:r w:rsidR="00F718E6">
        <w:rPr>
          <w:rFonts w:hint="eastAsia"/>
        </w:rPr>
        <w:t>，但是</w:t>
      </w:r>
      <w:r w:rsidR="00F718E6">
        <w:t>如果被测信号是在直流电压上叠加的一个较小的交流电压信号，在分析这个交流信号时就采用交流</w:t>
      </w:r>
      <w:r w:rsidR="00F718E6">
        <w:t>AC</w:t>
      </w:r>
      <w:r w:rsidR="00F718E6">
        <w:t>耦合。</w:t>
      </w:r>
    </w:p>
    <w:sectPr w:rsidR="00BC212E" w:rsidRPr="00951676" w:rsidSect="00601A9B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0FF0" w14:textId="77777777" w:rsidR="00774750" w:rsidRDefault="00774750" w:rsidP="00433D90">
      <w:r>
        <w:separator/>
      </w:r>
    </w:p>
  </w:endnote>
  <w:endnote w:type="continuationSeparator" w:id="0">
    <w:p w14:paraId="56FF277B" w14:textId="77777777" w:rsidR="00774750" w:rsidRDefault="00774750" w:rsidP="0043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2A26" w14:textId="77777777" w:rsidR="009F5A08" w:rsidRDefault="009F5A08">
    <w:pPr>
      <w:pStyle w:val="a5"/>
      <w:jc w:val="center"/>
    </w:pPr>
    <w:r w:rsidRPr="00591FA4">
      <w:rPr>
        <w:rFonts w:ascii="Times New Roman" w:hAnsi="Times New Roman"/>
        <w:lang w:val="zh-CN"/>
      </w:rPr>
      <w:t xml:space="preserve"> </w:t>
    </w:r>
    <w:r w:rsidRPr="00591FA4">
      <w:rPr>
        <w:rFonts w:ascii="Times New Roman" w:hAnsi="Times New Roman"/>
      </w:rPr>
      <w:fldChar w:fldCharType="begin"/>
    </w:r>
    <w:r w:rsidRPr="00591FA4">
      <w:rPr>
        <w:rFonts w:ascii="Times New Roman" w:hAnsi="Times New Roman"/>
      </w:rPr>
      <w:instrText>PAGE</w:instrText>
    </w:r>
    <w:r w:rsidRPr="00591FA4">
      <w:rPr>
        <w:rFonts w:ascii="Times New Roman" w:hAnsi="Times New Roman"/>
      </w:rPr>
      <w:fldChar w:fldCharType="separate"/>
    </w:r>
    <w:r w:rsidR="0046526B">
      <w:rPr>
        <w:rFonts w:ascii="Times New Roman" w:hAnsi="Times New Roman"/>
        <w:noProof/>
      </w:rPr>
      <w:t>1</w:t>
    </w:r>
    <w:r w:rsidRPr="00591FA4">
      <w:rPr>
        <w:rFonts w:ascii="Times New Roman" w:hAnsi="Times New Roman"/>
      </w:rPr>
      <w:fldChar w:fldCharType="end"/>
    </w:r>
    <w:r w:rsidRPr="00591FA4">
      <w:rPr>
        <w:rFonts w:ascii="Times New Roman" w:hAnsi="Times New Roman"/>
        <w:lang w:val="zh-CN"/>
      </w:rPr>
      <w:t xml:space="preserve"> / </w:t>
    </w:r>
    <w:r w:rsidRPr="00591FA4">
      <w:rPr>
        <w:rFonts w:ascii="Times New Roman" w:hAnsi="Times New Roman"/>
      </w:rPr>
      <w:fldChar w:fldCharType="begin"/>
    </w:r>
    <w:r w:rsidRPr="00591FA4">
      <w:rPr>
        <w:rFonts w:ascii="Times New Roman" w:hAnsi="Times New Roman"/>
      </w:rPr>
      <w:instrText>NUMPAGES</w:instrText>
    </w:r>
    <w:r w:rsidRPr="00591FA4">
      <w:rPr>
        <w:rFonts w:ascii="Times New Roman" w:hAnsi="Times New Roman"/>
      </w:rPr>
      <w:fldChar w:fldCharType="separate"/>
    </w:r>
    <w:r w:rsidR="0046526B">
      <w:rPr>
        <w:rFonts w:ascii="Times New Roman" w:hAnsi="Times New Roman"/>
        <w:noProof/>
      </w:rPr>
      <w:t>2</w:t>
    </w:r>
    <w:r w:rsidRPr="00591FA4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5062D" w14:textId="77777777" w:rsidR="00774750" w:rsidRDefault="00774750" w:rsidP="00433D90">
      <w:r>
        <w:separator/>
      </w:r>
    </w:p>
  </w:footnote>
  <w:footnote w:type="continuationSeparator" w:id="0">
    <w:p w14:paraId="6F13367B" w14:textId="77777777" w:rsidR="00774750" w:rsidRDefault="00774750" w:rsidP="00433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BF78" w14:textId="0BCE4939" w:rsidR="009F5A08" w:rsidRPr="004B737C" w:rsidRDefault="009F5A08" w:rsidP="004B737C">
    <w:pPr>
      <w:pStyle w:val="a3"/>
    </w:pPr>
    <w:r w:rsidRPr="004B737C">
      <w:rPr>
        <w:rFonts w:ascii="Times New Roman" w:hAnsi="Times New Roman" w:hint="eastAsia"/>
      </w:rPr>
      <w:t>《电子电路与系统基础</w:t>
    </w:r>
    <w:r>
      <w:rPr>
        <w:rFonts w:ascii="Times New Roman" w:hAnsi="Times New Roman" w:hint="eastAsia"/>
      </w:rPr>
      <w:t>实验</w:t>
    </w:r>
    <w:r w:rsidRPr="004B737C">
      <w:rPr>
        <w:rFonts w:ascii="Times New Roman" w:hAnsi="Times New Roman" w:hint="eastAsia"/>
      </w:rPr>
      <w:t>》</w:t>
    </w:r>
    <w:r w:rsidR="00A73CF9">
      <w:rPr>
        <w:rFonts w:ascii="Times New Roman" w:hAnsi="Times New Roman" w:hint="eastAsia"/>
      </w:rPr>
      <w:t xml:space="preserve">     20</w:t>
    </w:r>
    <w:r w:rsidR="00C65067">
      <w:rPr>
        <w:rFonts w:ascii="Times New Roman" w:hAnsi="Times New Roman"/>
      </w:rPr>
      <w:t>22</w:t>
    </w:r>
    <w:r>
      <w:rPr>
        <w:rFonts w:ascii="Times New Roman" w:hAnsi="Times New Roman" w:hint="eastAsia"/>
      </w:rPr>
      <w:t>年</w:t>
    </w:r>
    <w:r>
      <w:rPr>
        <w:rFonts w:ascii="Times New Roman" w:hAnsi="Times New Roman" w:hint="eastAsia"/>
      </w:rPr>
      <w:t xml:space="preserve">     </w:t>
    </w:r>
    <w:r>
      <w:rPr>
        <w:rFonts w:ascii="Times New Roman" w:hAnsi="Times New Roman" w:hint="eastAsia"/>
      </w:rPr>
      <w:t>第一次实验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3DC"/>
    <w:multiLevelType w:val="hybridMultilevel"/>
    <w:tmpl w:val="176E1DC2"/>
    <w:lvl w:ilvl="0" w:tplc="117AC9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F7ABA"/>
    <w:multiLevelType w:val="hybridMultilevel"/>
    <w:tmpl w:val="6096EF96"/>
    <w:lvl w:ilvl="0" w:tplc="654EE074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F76CC6"/>
    <w:multiLevelType w:val="hybridMultilevel"/>
    <w:tmpl w:val="DB782BA4"/>
    <w:lvl w:ilvl="0" w:tplc="248209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C74211"/>
    <w:multiLevelType w:val="hybridMultilevel"/>
    <w:tmpl w:val="EC02C9EA"/>
    <w:lvl w:ilvl="0" w:tplc="9E54A53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D37EBD"/>
    <w:multiLevelType w:val="hybridMultilevel"/>
    <w:tmpl w:val="D0504194"/>
    <w:lvl w:ilvl="0" w:tplc="3AB82E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76"/>
    <w:rsid w:val="000013F8"/>
    <w:rsid w:val="00020652"/>
    <w:rsid w:val="00022F76"/>
    <w:rsid w:val="000244A6"/>
    <w:rsid w:val="00024531"/>
    <w:rsid w:val="00036287"/>
    <w:rsid w:val="0004014D"/>
    <w:rsid w:val="00046B8E"/>
    <w:rsid w:val="000471AF"/>
    <w:rsid w:val="00056BE1"/>
    <w:rsid w:val="00076154"/>
    <w:rsid w:val="000771C5"/>
    <w:rsid w:val="000826D4"/>
    <w:rsid w:val="000A1345"/>
    <w:rsid w:val="000C0EEE"/>
    <w:rsid w:val="000D0620"/>
    <w:rsid w:val="000E1343"/>
    <w:rsid w:val="000E2D6E"/>
    <w:rsid w:val="000E38C7"/>
    <w:rsid w:val="000F33C2"/>
    <w:rsid w:val="000F731B"/>
    <w:rsid w:val="00100D84"/>
    <w:rsid w:val="00110D05"/>
    <w:rsid w:val="00114B25"/>
    <w:rsid w:val="00121B5B"/>
    <w:rsid w:val="00127277"/>
    <w:rsid w:val="00134BD1"/>
    <w:rsid w:val="00150099"/>
    <w:rsid w:val="00163901"/>
    <w:rsid w:val="00166076"/>
    <w:rsid w:val="00173808"/>
    <w:rsid w:val="00177BA3"/>
    <w:rsid w:val="00187B5C"/>
    <w:rsid w:val="001939DC"/>
    <w:rsid w:val="00197450"/>
    <w:rsid w:val="001A11DD"/>
    <w:rsid w:val="001C05F4"/>
    <w:rsid w:val="001C23BE"/>
    <w:rsid w:val="001C2FAB"/>
    <w:rsid w:val="001C416B"/>
    <w:rsid w:val="001E55C2"/>
    <w:rsid w:val="001F223D"/>
    <w:rsid w:val="00203C02"/>
    <w:rsid w:val="002056B4"/>
    <w:rsid w:val="0020630A"/>
    <w:rsid w:val="0020730D"/>
    <w:rsid w:val="0024363F"/>
    <w:rsid w:val="002442C6"/>
    <w:rsid w:val="00244C26"/>
    <w:rsid w:val="00251CE4"/>
    <w:rsid w:val="0025634A"/>
    <w:rsid w:val="0025770B"/>
    <w:rsid w:val="00272E26"/>
    <w:rsid w:val="0027494A"/>
    <w:rsid w:val="00282706"/>
    <w:rsid w:val="00290741"/>
    <w:rsid w:val="00292051"/>
    <w:rsid w:val="00296DA5"/>
    <w:rsid w:val="002A726D"/>
    <w:rsid w:val="002A7DCF"/>
    <w:rsid w:val="002B1C1E"/>
    <w:rsid w:val="002B639D"/>
    <w:rsid w:val="002C58E9"/>
    <w:rsid w:val="002D7BDC"/>
    <w:rsid w:val="002F3AC4"/>
    <w:rsid w:val="00301DB4"/>
    <w:rsid w:val="003048C6"/>
    <w:rsid w:val="00334143"/>
    <w:rsid w:val="0034083B"/>
    <w:rsid w:val="00343BF1"/>
    <w:rsid w:val="00360B86"/>
    <w:rsid w:val="00361E36"/>
    <w:rsid w:val="00363DB3"/>
    <w:rsid w:val="00374F9B"/>
    <w:rsid w:val="0038603A"/>
    <w:rsid w:val="003A240F"/>
    <w:rsid w:val="003C2CA7"/>
    <w:rsid w:val="003D018A"/>
    <w:rsid w:val="003D0553"/>
    <w:rsid w:val="003E421F"/>
    <w:rsid w:val="003E4794"/>
    <w:rsid w:val="003E5820"/>
    <w:rsid w:val="003F22B4"/>
    <w:rsid w:val="003F734A"/>
    <w:rsid w:val="00401C32"/>
    <w:rsid w:val="00423154"/>
    <w:rsid w:val="0042382F"/>
    <w:rsid w:val="00430B97"/>
    <w:rsid w:val="00430BB6"/>
    <w:rsid w:val="00430BF4"/>
    <w:rsid w:val="00433D90"/>
    <w:rsid w:val="00435DA0"/>
    <w:rsid w:val="00441AF2"/>
    <w:rsid w:val="00443632"/>
    <w:rsid w:val="0045461F"/>
    <w:rsid w:val="0046526B"/>
    <w:rsid w:val="004953B3"/>
    <w:rsid w:val="0049659F"/>
    <w:rsid w:val="004A30A6"/>
    <w:rsid w:val="004B737C"/>
    <w:rsid w:val="004C56AF"/>
    <w:rsid w:val="004D247E"/>
    <w:rsid w:val="004E1A20"/>
    <w:rsid w:val="004E5A3E"/>
    <w:rsid w:val="004F16A9"/>
    <w:rsid w:val="004F5174"/>
    <w:rsid w:val="00505746"/>
    <w:rsid w:val="005062E7"/>
    <w:rsid w:val="00506700"/>
    <w:rsid w:val="0050676B"/>
    <w:rsid w:val="00514318"/>
    <w:rsid w:val="00524251"/>
    <w:rsid w:val="00532382"/>
    <w:rsid w:val="00536D0A"/>
    <w:rsid w:val="00553C92"/>
    <w:rsid w:val="00555557"/>
    <w:rsid w:val="00567BAD"/>
    <w:rsid w:val="005714A4"/>
    <w:rsid w:val="005776F8"/>
    <w:rsid w:val="00580791"/>
    <w:rsid w:val="00582E95"/>
    <w:rsid w:val="00590C20"/>
    <w:rsid w:val="00590C2D"/>
    <w:rsid w:val="00591FA4"/>
    <w:rsid w:val="00593EBD"/>
    <w:rsid w:val="005B6117"/>
    <w:rsid w:val="005B7AC9"/>
    <w:rsid w:val="005D2DD1"/>
    <w:rsid w:val="005E078E"/>
    <w:rsid w:val="005F2DB2"/>
    <w:rsid w:val="005F578F"/>
    <w:rsid w:val="00601A9B"/>
    <w:rsid w:val="00605E56"/>
    <w:rsid w:val="0062131B"/>
    <w:rsid w:val="0062629B"/>
    <w:rsid w:val="00632268"/>
    <w:rsid w:val="00642834"/>
    <w:rsid w:val="006476D3"/>
    <w:rsid w:val="00662704"/>
    <w:rsid w:val="00682E97"/>
    <w:rsid w:val="006839EF"/>
    <w:rsid w:val="006930C4"/>
    <w:rsid w:val="00693B8B"/>
    <w:rsid w:val="006A1789"/>
    <w:rsid w:val="006C0A60"/>
    <w:rsid w:val="006D42D6"/>
    <w:rsid w:val="006E3231"/>
    <w:rsid w:val="006E79C7"/>
    <w:rsid w:val="006F09A3"/>
    <w:rsid w:val="007051E1"/>
    <w:rsid w:val="007142CD"/>
    <w:rsid w:val="00730AFF"/>
    <w:rsid w:val="00733D0F"/>
    <w:rsid w:val="007532F7"/>
    <w:rsid w:val="00760D94"/>
    <w:rsid w:val="0076445B"/>
    <w:rsid w:val="00765DFA"/>
    <w:rsid w:val="007745B1"/>
    <w:rsid w:val="00774750"/>
    <w:rsid w:val="00781DAE"/>
    <w:rsid w:val="00786DFE"/>
    <w:rsid w:val="00797B57"/>
    <w:rsid w:val="007B1347"/>
    <w:rsid w:val="007C06DD"/>
    <w:rsid w:val="007D0C7E"/>
    <w:rsid w:val="007E1E24"/>
    <w:rsid w:val="007F4881"/>
    <w:rsid w:val="007F4FD3"/>
    <w:rsid w:val="008100FC"/>
    <w:rsid w:val="008118F6"/>
    <w:rsid w:val="00813C42"/>
    <w:rsid w:val="00816C04"/>
    <w:rsid w:val="008253A7"/>
    <w:rsid w:val="00833208"/>
    <w:rsid w:val="00833E4C"/>
    <w:rsid w:val="00836FDB"/>
    <w:rsid w:val="00837C28"/>
    <w:rsid w:val="00844A14"/>
    <w:rsid w:val="00846CB3"/>
    <w:rsid w:val="00847F2F"/>
    <w:rsid w:val="008766FD"/>
    <w:rsid w:val="00893C4B"/>
    <w:rsid w:val="008B0AE1"/>
    <w:rsid w:val="008B7ACC"/>
    <w:rsid w:val="008C682A"/>
    <w:rsid w:val="008F79C0"/>
    <w:rsid w:val="009012B7"/>
    <w:rsid w:val="009013BA"/>
    <w:rsid w:val="0091318F"/>
    <w:rsid w:val="009212A4"/>
    <w:rsid w:val="00922694"/>
    <w:rsid w:val="00936C24"/>
    <w:rsid w:val="00942488"/>
    <w:rsid w:val="00950961"/>
    <w:rsid w:val="00951676"/>
    <w:rsid w:val="00955AAB"/>
    <w:rsid w:val="009566F8"/>
    <w:rsid w:val="00963F27"/>
    <w:rsid w:val="00986051"/>
    <w:rsid w:val="00990B20"/>
    <w:rsid w:val="00994115"/>
    <w:rsid w:val="009A76A3"/>
    <w:rsid w:val="009B5016"/>
    <w:rsid w:val="009C1467"/>
    <w:rsid w:val="009C5992"/>
    <w:rsid w:val="009D2D89"/>
    <w:rsid w:val="009E3366"/>
    <w:rsid w:val="009E5A49"/>
    <w:rsid w:val="009F04CE"/>
    <w:rsid w:val="009F51B4"/>
    <w:rsid w:val="009F5A08"/>
    <w:rsid w:val="00A07B76"/>
    <w:rsid w:val="00A07CD0"/>
    <w:rsid w:val="00A10D19"/>
    <w:rsid w:val="00A26CB7"/>
    <w:rsid w:val="00A41ABD"/>
    <w:rsid w:val="00A64FE1"/>
    <w:rsid w:val="00A65D2D"/>
    <w:rsid w:val="00A73CF9"/>
    <w:rsid w:val="00A776B5"/>
    <w:rsid w:val="00A9121E"/>
    <w:rsid w:val="00A91CF4"/>
    <w:rsid w:val="00AA21ED"/>
    <w:rsid w:val="00AA5489"/>
    <w:rsid w:val="00AA7BDD"/>
    <w:rsid w:val="00AB65B2"/>
    <w:rsid w:val="00AE7386"/>
    <w:rsid w:val="00AF602D"/>
    <w:rsid w:val="00AF6483"/>
    <w:rsid w:val="00B013F0"/>
    <w:rsid w:val="00B15DAE"/>
    <w:rsid w:val="00B2790F"/>
    <w:rsid w:val="00B34C41"/>
    <w:rsid w:val="00B418F4"/>
    <w:rsid w:val="00B71453"/>
    <w:rsid w:val="00B741F5"/>
    <w:rsid w:val="00B7643D"/>
    <w:rsid w:val="00B81A68"/>
    <w:rsid w:val="00B9030C"/>
    <w:rsid w:val="00B93542"/>
    <w:rsid w:val="00B97519"/>
    <w:rsid w:val="00BB77BE"/>
    <w:rsid w:val="00BC212E"/>
    <w:rsid w:val="00BC41FD"/>
    <w:rsid w:val="00BC7C01"/>
    <w:rsid w:val="00BD08A0"/>
    <w:rsid w:val="00BD7650"/>
    <w:rsid w:val="00C0319B"/>
    <w:rsid w:val="00C06094"/>
    <w:rsid w:val="00C11AB4"/>
    <w:rsid w:val="00C13A5D"/>
    <w:rsid w:val="00C13CEC"/>
    <w:rsid w:val="00C141D1"/>
    <w:rsid w:val="00C14363"/>
    <w:rsid w:val="00C24680"/>
    <w:rsid w:val="00C321BE"/>
    <w:rsid w:val="00C43D0F"/>
    <w:rsid w:val="00C446BB"/>
    <w:rsid w:val="00C51FE1"/>
    <w:rsid w:val="00C615BC"/>
    <w:rsid w:val="00C63386"/>
    <w:rsid w:val="00C65067"/>
    <w:rsid w:val="00C71AF7"/>
    <w:rsid w:val="00C745DD"/>
    <w:rsid w:val="00C75FE1"/>
    <w:rsid w:val="00C918F8"/>
    <w:rsid w:val="00C95B51"/>
    <w:rsid w:val="00CA4FBD"/>
    <w:rsid w:val="00CB1F4A"/>
    <w:rsid w:val="00CC603C"/>
    <w:rsid w:val="00CD7215"/>
    <w:rsid w:val="00CD76CB"/>
    <w:rsid w:val="00CE1D63"/>
    <w:rsid w:val="00CE5480"/>
    <w:rsid w:val="00CF6BFA"/>
    <w:rsid w:val="00D000A0"/>
    <w:rsid w:val="00D0444F"/>
    <w:rsid w:val="00D0454F"/>
    <w:rsid w:val="00D10D95"/>
    <w:rsid w:val="00D122E8"/>
    <w:rsid w:val="00D13995"/>
    <w:rsid w:val="00D13E0B"/>
    <w:rsid w:val="00D249C3"/>
    <w:rsid w:val="00D25C1E"/>
    <w:rsid w:val="00D26491"/>
    <w:rsid w:val="00D26F7C"/>
    <w:rsid w:val="00D2755A"/>
    <w:rsid w:val="00D46157"/>
    <w:rsid w:val="00D51097"/>
    <w:rsid w:val="00D90076"/>
    <w:rsid w:val="00D95C5D"/>
    <w:rsid w:val="00D96AE2"/>
    <w:rsid w:val="00DA4EC1"/>
    <w:rsid w:val="00DC7505"/>
    <w:rsid w:val="00DD0A28"/>
    <w:rsid w:val="00DE400D"/>
    <w:rsid w:val="00DE6C7C"/>
    <w:rsid w:val="00DE7B3E"/>
    <w:rsid w:val="00E0215A"/>
    <w:rsid w:val="00E103ED"/>
    <w:rsid w:val="00E27739"/>
    <w:rsid w:val="00E53FC6"/>
    <w:rsid w:val="00E54E90"/>
    <w:rsid w:val="00E555AA"/>
    <w:rsid w:val="00E63A43"/>
    <w:rsid w:val="00E73CA2"/>
    <w:rsid w:val="00E837A2"/>
    <w:rsid w:val="00E86940"/>
    <w:rsid w:val="00E92FFB"/>
    <w:rsid w:val="00EA1CF9"/>
    <w:rsid w:val="00EA4AE3"/>
    <w:rsid w:val="00EA6EBB"/>
    <w:rsid w:val="00EA795D"/>
    <w:rsid w:val="00EC4566"/>
    <w:rsid w:val="00EC78CD"/>
    <w:rsid w:val="00ED7D6B"/>
    <w:rsid w:val="00EE2C4B"/>
    <w:rsid w:val="00EE508D"/>
    <w:rsid w:val="00EE5E4E"/>
    <w:rsid w:val="00EF68C8"/>
    <w:rsid w:val="00F037C1"/>
    <w:rsid w:val="00F12D4B"/>
    <w:rsid w:val="00F1527F"/>
    <w:rsid w:val="00F37AA8"/>
    <w:rsid w:val="00F43A70"/>
    <w:rsid w:val="00F444D9"/>
    <w:rsid w:val="00F45F48"/>
    <w:rsid w:val="00F51E26"/>
    <w:rsid w:val="00F54C3D"/>
    <w:rsid w:val="00F66326"/>
    <w:rsid w:val="00F718E6"/>
    <w:rsid w:val="00F86519"/>
    <w:rsid w:val="00FA3673"/>
    <w:rsid w:val="00FB0644"/>
    <w:rsid w:val="00FB0F20"/>
    <w:rsid w:val="00FB103B"/>
    <w:rsid w:val="00FB6EE5"/>
    <w:rsid w:val="00FC0320"/>
    <w:rsid w:val="00FC1534"/>
    <w:rsid w:val="00F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58B10"/>
  <w15:chartTrackingRefBased/>
  <w15:docId w15:val="{ABAD9E64-8BF3-4E91-B4C9-5E51FF69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A9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433D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33D9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33D90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433D90"/>
    <w:rPr>
      <w:sz w:val="18"/>
      <w:szCs w:val="18"/>
    </w:rPr>
  </w:style>
  <w:style w:type="paragraph" w:customStyle="1" w:styleId="a9">
    <w:name w:val="列出段落"/>
    <w:basedOn w:val="a"/>
    <w:uiPriority w:val="34"/>
    <w:qFormat/>
    <w:rsid w:val="00EC78CD"/>
    <w:pPr>
      <w:ind w:firstLineChars="200" w:firstLine="420"/>
    </w:pPr>
  </w:style>
  <w:style w:type="character" w:styleId="aa">
    <w:name w:val="annotation reference"/>
    <w:uiPriority w:val="99"/>
    <w:semiHidden/>
    <w:unhideWhenUsed/>
    <w:rsid w:val="001C416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C416B"/>
    <w:pPr>
      <w:jc w:val="left"/>
    </w:pPr>
  </w:style>
  <w:style w:type="character" w:customStyle="1" w:styleId="ac">
    <w:name w:val="批注文字 字符"/>
    <w:link w:val="ab"/>
    <w:uiPriority w:val="99"/>
    <w:semiHidden/>
    <w:rsid w:val="001C416B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C416B"/>
    <w:rPr>
      <w:b/>
      <w:bCs/>
    </w:rPr>
  </w:style>
  <w:style w:type="character" w:customStyle="1" w:styleId="ae">
    <w:name w:val="批注主题 字符"/>
    <w:link w:val="ad"/>
    <w:uiPriority w:val="99"/>
    <w:semiHidden/>
    <w:rsid w:val="001C416B"/>
    <w:rPr>
      <w:b/>
      <w:bCs/>
      <w:kern w:val="2"/>
      <w:sz w:val="21"/>
      <w:szCs w:val="22"/>
    </w:rPr>
  </w:style>
  <w:style w:type="paragraph" w:styleId="af">
    <w:name w:val="Normal (Web)"/>
    <w:basedOn w:val="a"/>
    <w:uiPriority w:val="99"/>
    <w:semiHidden/>
    <w:unhideWhenUsed/>
    <w:rsid w:val="001C41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0">
    <w:name w:val="Placeholder Text"/>
    <w:basedOn w:val="a0"/>
    <w:uiPriority w:val="99"/>
    <w:semiHidden/>
    <w:rsid w:val="00FB0644"/>
    <w:rPr>
      <w:color w:val="808080"/>
    </w:rPr>
  </w:style>
  <w:style w:type="table" w:styleId="af1">
    <w:name w:val="Table Grid"/>
    <w:basedOn w:val="a1"/>
    <w:uiPriority w:val="59"/>
    <w:rsid w:val="00DE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E400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2">
    <w:name w:val="caption"/>
    <w:basedOn w:val="a"/>
    <w:next w:val="a"/>
    <w:uiPriority w:val="35"/>
    <w:unhideWhenUsed/>
    <w:qFormat/>
    <w:rsid w:val="00D1399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%20Song\Desktop\Template\WORD%20Template_01.16,201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Template_01.16,2011.dotx</Template>
  <TotalTime>176</TotalTime>
  <Pages>9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实验题目：</dc:title>
  <dc:subject/>
  <dc:creator>Angela Song</dc:creator>
  <cp:keywords/>
  <cp:lastModifiedBy>张 鸿琳</cp:lastModifiedBy>
  <cp:revision>221</cp:revision>
  <cp:lastPrinted>2012-09-20T01:02:00Z</cp:lastPrinted>
  <dcterms:created xsi:type="dcterms:W3CDTF">2022-03-31T05:50:00Z</dcterms:created>
  <dcterms:modified xsi:type="dcterms:W3CDTF">2022-04-01T15:06:00Z</dcterms:modified>
</cp:coreProperties>
</file>